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6797E">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C6797E">
            <w:tc>
              <w:tcPr>
                <w:tcW w:w="8856" w:type="dxa"/>
              </w:tcPr>
              <w:p w14:paraId="2A15B5AC" w14:textId="060677D2" w:rsidR="00FB08EA" w:rsidRPr="00276DD6" w:rsidRDefault="00FB08EA" w:rsidP="00C6797E">
                <w:pPr>
                  <w:jc w:val="center"/>
                  <w:rPr>
                    <w:rFonts w:ascii="Times" w:hAnsi="Times"/>
                    <w:b/>
                  </w:rPr>
                </w:pPr>
              </w:p>
              <w:p w14:paraId="1DE743BB" w14:textId="77777777" w:rsidR="00FB08EA" w:rsidRPr="00276DD6" w:rsidRDefault="00FB08EA" w:rsidP="00C6797E">
                <w:pPr>
                  <w:jc w:val="center"/>
                  <w:rPr>
                    <w:rFonts w:ascii="Times" w:hAnsi="Times"/>
                    <w:b/>
                  </w:rPr>
                </w:pPr>
              </w:p>
              <w:p w14:paraId="501D1048" w14:textId="6EAE60BC" w:rsidR="00C96A47" w:rsidRDefault="00416DEC" w:rsidP="00C6797E">
                <w:pPr>
                  <w:jc w:val="center"/>
                  <w:rPr>
                    <w:rFonts w:ascii="Times" w:hAnsi="Times"/>
                    <w:b/>
                    <w:sz w:val="28"/>
                    <w:szCs w:val="28"/>
                  </w:rPr>
                </w:pPr>
                <w:r>
                  <w:rPr>
                    <w:rFonts w:ascii="Times" w:hAnsi="Times"/>
                    <w:b/>
                    <w:sz w:val="28"/>
                    <w:szCs w:val="28"/>
                  </w:rPr>
                  <w:t>FlyNet</w:t>
                </w:r>
              </w:p>
              <w:p w14:paraId="4C1E11E8" w14:textId="0AF10147" w:rsidR="00FB08EA" w:rsidRPr="00BC28E9" w:rsidRDefault="00416DEC" w:rsidP="00C6797E">
                <w:pPr>
                  <w:jc w:val="center"/>
                  <w:rPr>
                    <w:rFonts w:ascii="Times" w:hAnsi="Times"/>
                    <w:b/>
                    <w:sz w:val="28"/>
                    <w:szCs w:val="28"/>
                  </w:rPr>
                </w:pPr>
                <w:r>
                  <w:rPr>
                    <w:rFonts w:ascii="Times" w:hAnsi="Times"/>
                    <w:b/>
                    <w:sz w:val="28"/>
                    <w:szCs w:val="28"/>
                  </w:rPr>
                  <w:t>Flight Controls</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C6797E">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C6797E">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C6797E">
                <w:pPr>
                  <w:jc w:val="center"/>
                  <w:rPr>
                    <w:b/>
                    <w:sz w:val="28"/>
                    <w:szCs w:val="28"/>
                  </w:rPr>
                </w:pPr>
                <w:r w:rsidRPr="00276DD6">
                  <w:rPr>
                    <w:b/>
                    <w:sz w:val="28"/>
                    <w:szCs w:val="28"/>
                  </w:rPr>
                  <w:t>Approvers List</w:t>
                </w:r>
              </w:p>
            </w:tc>
          </w:tr>
          <w:tr w:rsidR="00FB08EA" w14:paraId="4DECD202" w14:textId="77777777" w:rsidTr="00C6797E">
            <w:trPr>
              <w:trHeight w:val="360"/>
            </w:trPr>
            <w:tc>
              <w:tcPr>
                <w:tcW w:w="1728" w:type="dxa"/>
                <w:vAlign w:val="center"/>
              </w:tcPr>
              <w:p w14:paraId="6B224DAF" w14:textId="77777777" w:rsidR="00FB08EA" w:rsidRDefault="00FB08EA" w:rsidP="00C6797E"/>
            </w:tc>
            <w:tc>
              <w:tcPr>
                <w:tcW w:w="3060" w:type="dxa"/>
                <w:vAlign w:val="center"/>
              </w:tcPr>
              <w:p w14:paraId="1E0B175B" w14:textId="77777777" w:rsidR="00FB08EA" w:rsidRPr="00770E85" w:rsidRDefault="00FB08EA" w:rsidP="00C6797E">
                <w:pPr>
                  <w:jc w:val="center"/>
                </w:pPr>
                <w:r w:rsidRPr="00770E85">
                  <w:t>Title</w:t>
                </w:r>
              </w:p>
            </w:tc>
            <w:tc>
              <w:tcPr>
                <w:tcW w:w="4572" w:type="dxa"/>
                <w:vAlign w:val="center"/>
              </w:tcPr>
              <w:p w14:paraId="2A8BBD60" w14:textId="77777777" w:rsidR="00FB08EA" w:rsidRPr="00770E85" w:rsidRDefault="00FB08EA" w:rsidP="00C6797E">
                <w:pPr>
                  <w:jc w:val="center"/>
                </w:pPr>
                <w:r w:rsidRPr="00770E85">
                  <w:t>Name</w:t>
                </w:r>
              </w:p>
            </w:tc>
          </w:tr>
          <w:tr w:rsidR="00FB08EA" w14:paraId="7A4B380D" w14:textId="77777777" w:rsidTr="00C6797E">
            <w:trPr>
              <w:trHeight w:val="360"/>
            </w:trPr>
            <w:tc>
              <w:tcPr>
                <w:tcW w:w="1728" w:type="dxa"/>
                <w:vAlign w:val="center"/>
              </w:tcPr>
              <w:p w14:paraId="1141712B" w14:textId="77777777" w:rsidR="00FB08EA" w:rsidRDefault="00FB08EA" w:rsidP="00C6797E">
                <w:r>
                  <w:t>Prepared By</w:t>
                </w:r>
              </w:p>
            </w:tc>
            <w:tc>
              <w:tcPr>
                <w:tcW w:w="3060" w:type="dxa"/>
                <w:vAlign w:val="center"/>
              </w:tcPr>
              <w:p w14:paraId="169F3B51" w14:textId="455C1D31" w:rsidR="00FB08EA" w:rsidRPr="00762878" w:rsidRDefault="00416DEC" w:rsidP="00416DEC">
                <w:r>
                  <w:t>Flight Controls Team</w:t>
                </w:r>
              </w:p>
            </w:tc>
            <w:tc>
              <w:tcPr>
                <w:tcW w:w="4572" w:type="dxa"/>
                <w:vAlign w:val="center"/>
              </w:tcPr>
              <w:p w14:paraId="75B34AD8" w14:textId="1A5800F0" w:rsidR="00FB08EA" w:rsidRPr="00762878" w:rsidRDefault="00874E76" w:rsidP="00C6797E">
                <w:r>
                  <w:t>Drew Ellison, Austin Anderson</w:t>
                </w:r>
              </w:p>
            </w:tc>
          </w:tr>
          <w:tr w:rsidR="00BB0DA7" w14:paraId="46EE6218" w14:textId="77777777" w:rsidTr="00C6797E">
            <w:trPr>
              <w:trHeight w:val="360"/>
            </w:trPr>
            <w:tc>
              <w:tcPr>
                <w:tcW w:w="1728" w:type="dxa"/>
                <w:vAlign w:val="center"/>
              </w:tcPr>
              <w:p w14:paraId="40BBCDF2" w14:textId="77777777" w:rsidR="00BB0DA7" w:rsidRDefault="00BB0DA7" w:rsidP="00C6797E"/>
            </w:tc>
            <w:tc>
              <w:tcPr>
                <w:tcW w:w="3060" w:type="dxa"/>
                <w:vAlign w:val="center"/>
              </w:tcPr>
              <w:p w14:paraId="7FD89AA6" w14:textId="77777777" w:rsidR="00BB0DA7" w:rsidRDefault="00BB0DA7" w:rsidP="00C6797E"/>
            </w:tc>
            <w:tc>
              <w:tcPr>
                <w:tcW w:w="4572" w:type="dxa"/>
                <w:vAlign w:val="center"/>
              </w:tcPr>
              <w:p w14:paraId="33B1CC10" w14:textId="77777777" w:rsidR="00BB0DA7" w:rsidRPr="00762878" w:rsidRDefault="00BB0DA7" w:rsidP="00C6797E"/>
            </w:tc>
          </w:tr>
          <w:tr w:rsidR="00FB08EA" w14:paraId="3E4EF9BA" w14:textId="77777777" w:rsidTr="00C6797E">
            <w:trPr>
              <w:trHeight w:val="360"/>
            </w:trPr>
            <w:tc>
              <w:tcPr>
                <w:tcW w:w="1728" w:type="dxa"/>
                <w:vAlign w:val="center"/>
              </w:tcPr>
              <w:p w14:paraId="32B24708" w14:textId="77777777" w:rsidR="00FB08EA" w:rsidRDefault="00FB08EA" w:rsidP="00C6797E">
                <w:r>
                  <w:t>Approved By</w:t>
                </w:r>
              </w:p>
            </w:tc>
            <w:tc>
              <w:tcPr>
                <w:tcW w:w="3060" w:type="dxa"/>
                <w:vAlign w:val="center"/>
              </w:tcPr>
              <w:p w14:paraId="7C5BBE91" w14:textId="2C81458E" w:rsidR="00FB08EA" w:rsidRPr="00762878" w:rsidRDefault="00416DEC" w:rsidP="00416DEC">
                <w:r>
                  <w:t>Flight Controls</w:t>
                </w:r>
                <w:r w:rsidR="00EF2CC5">
                  <w:t xml:space="preserve"> Lead</w:t>
                </w:r>
              </w:p>
            </w:tc>
            <w:tc>
              <w:tcPr>
                <w:tcW w:w="4572" w:type="dxa"/>
                <w:vAlign w:val="center"/>
              </w:tcPr>
              <w:p w14:paraId="66AAB783" w14:textId="3D28B395" w:rsidR="00FB08EA" w:rsidRPr="00762878" w:rsidRDefault="00874E76" w:rsidP="00C6797E">
                <w:r>
                  <w:t>Austin Anderson</w:t>
                </w:r>
              </w:p>
            </w:tc>
          </w:tr>
          <w:tr w:rsidR="00FB08EA" w14:paraId="3C59A49C" w14:textId="77777777" w:rsidTr="00C6797E">
            <w:trPr>
              <w:trHeight w:val="360"/>
            </w:trPr>
            <w:tc>
              <w:tcPr>
                <w:tcW w:w="1728" w:type="dxa"/>
                <w:vAlign w:val="center"/>
              </w:tcPr>
              <w:p w14:paraId="76CF25F0" w14:textId="77777777" w:rsidR="00FB08EA" w:rsidRDefault="00FB08EA" w:rsidP="00C6797E">
                <w:r>
                  <w:t>Approved By</w:t>
                </w:r>
              </w:p>
            </w:tc>
            <w:tc>
              <w:tcPr>
                <w:tcW w:w="3060" w:type="dxa"/>
                <w:vAlign w:val="center"/>
              </w:tcPr>
              <w:p w14:paraId="03EF726F" w14:textId="77777777" w:rsidR="00FB08EA" w:rsidRPr="00762878" w:rsidRDefault="00FB08EA" w:rsidP="00C6797E">
                <w:r>
                  <w:t>Systems Engineer</w:t>
                </w:r>
              </w:p>
            </w:tc>
            <w:tc>
              <w:tcPr>
                <w:tcW w:w="4572" w:type="dxa"/>
                <w:vAlign w:val="center"/>
              </w:tcPr>
              <w:p w14:paraId="1405C4C0" w14:textId="5D7E1E0A" w:rsidR="00FB08EA" w:rsidRPr="00762878" w:rsidRDefault="00874E76" w:rsidP="00C6797E">
                <w:r>
                  <w:t>Austin Anderson</w:t>
                </w:r>
              </w:p>
            </w:tc>
          </w:tr>
          <w:tr w:rsidR="006716A7" w14:paraId="262A5624" w14:textId="77777777" w:rsidTr="00C6797E">
            <w:trPr>
              <w:trHeight w:val="360"/>
            </w:trPr>
            <w:tc>
              <w:tcPr>
                <w:tcW w:w="1728" w:type="dxa"/>
                <w:vAlign w:val="center"/>
              </w:tcPr>
              <w:p w14:paraId="159576EA" w14:textId="41375D13" w:rsidR="006716A7" w:rsidRDefault="006716A7" w:rsidP="00C6797E">
                <w:r>
                  <w:t>Approved By</w:t>
                </w:r>
              </w:p>
            </w:tc>
            <w:tc>
              <w:tcPr>
                <w:tcW w:w="3060" w:type="dxa"/>
                <w:vAlign w:val="center"/>
              </w:tcPr>
              <w:p w14:paraId="21FF9E71" w14:textId="379C7DBE" w:rsidR="006716A7" w:rsidRDefault="00EF2CC5" w:rsidP="00C6797E">
                <w:r>
                  <w:t>Project Manager</w:t>
                </w:r>
              </w:p>
            </w:tc>
            <w:tc>
              <w:tcPr>
                <w:tcW w:w="4572" w:type="dxa"/>
                <w:vAlign w:val="center"/>
              </w:tcPr>
              <w:p w14:paraId="666E07B3" w14:textId="4A534757" w:rsidR="006716A7" w:rsidRDefault="00874E76" w:rsidP="00C6797E">
                <w:r>
                  <w:t>Drew Ellison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6797E">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p w14:paraId="6366D7DA" w14:textId="44440E7C" w:rsidR="00C6797E" w:rsidRDefault="00C6797E" w:rsidP="00B23CAE">
      <w:pPr>
        <w:pStyle w:val="BodyText"/>
        <w:spacing w:after="120"/>
      </w:pPr>
      <w:r>
        <w:t xml:space="preserve">The purpose of the flight controls subsystem is to provide a reliable platform for indoor flight, given a desired position or trajectory and an estimate of the current position. </w:t>
      </w:r>
    </w:p>
    <w:p w14:paraId="01EC79F3" w14:textId="1D1D6A28" w:rsidR="00C6797E" w:rsidRDefault="002F6D7A" w:rsidP="00B23CAE">
      <w:pPr>
        <w:pStyle w:val="BodyText"/>
        <w:spacing w:after="120"/>
      </w:pPr>
      <w:r>
        <w:t xml:space="preserve">The flight control system’s current concept of operations is to leverage position controllers on the Pixhawk autopilot consumer product. The majority of work for this team consists of developing the interfaces with this autopilot and with the planning and perception subsystems, which will provide desired </w:t>
      </w:r>
      <w:r w:rsidR="005B5CBE">
        <w:t xml:space="preserve">positions and position estimates, respectively. </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0EF9A07E" w14:textId="611B683A" w:rsidR="003E2DD5" w:rsidRDefault="005C347C" w:rsidP="00820331">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39854FF" w14:textId="460199A5" w:rsidR="00576F12" w:rsidRDefault="00576F12" w:rsidP="00B23CAE">
          <w:pPr>
            <w:pStyle w:val="ListParagraph"/>
            <w:numPr>
              <w:ilvl w:val="0"/>
              <w:numId w:val="18"/>
            </w:numPr>
            <w:jc w:val="both"/>
          </w:pPr>
          <w:r>
            <w:t>Interfacing with VICON for position feedback</w:t>
          </w:r>
        </w:p>
        <w:p w14:paraId="728DFF7A" w14:textId="635EC7D4" w:rsidR="003E2DD5" w:rsidRDefault="00820331" w:rsidP="00B23CAE">
          <w:pPr>
            <w:pStyle w:val="ListParagraph"/>
            <w:numPr>
              <w:ilvl w:val="0"/>
              <w:numId w:val="18"/>
            </w:numPr>
            <w:jc w:val="both"/>
          </w:pPr>
          <w:r>
            <w:t>Autonomous take off</w:t>
          </w:r>
        </w:p>
        <w:p w14:paraId="7A8BE1B5" w14:textId="242435E9" w:rsidR="00820331" w:rsidRDefault="00820331" w:rsidP="00B23CAE">
          <w:pPr>
            <w:pStyle w:val="ListParagraph"/>
            <w:numPr>
              <w:ilvl w:val="0"/>
              <w:numId w:val="18"/>
            </w:numPr>
            <w:jc w:val="both"/>
          </w:pPr>
          <w:r>
            <w:t>Station keeping with VICON</w:t>
          </w:r>
        </w:p>
        <w:p w14:paraId="19F697A4" w14:textId="6FA34B2D" w:rsidR="00820331" w:rsidRDefault="00820331" w:rsidP="00B23CAE">
          <w:pPr>
            <w:pStyle w:val="ListParagraph"/>
            <w:numPr>
              <w:ilvl w:val="0"/>
              <w:numId w:val="18"/>
            </w:numPr>
            <w:jc w:val="both"/>
          </w:pPr>
          <w:r>
            <w:t>Waypoint tracking</w:t>
          </w:r>
        </w:p>
        <w:p w14:paraId="50C6A48B" w14:textId="0753BBCA" w:rsidR="00820331" w:rsidRDefault="00820331" w:rsidP="00B23CAE">
          <w:pPr>
            <w:pStyle w:val="ListParagraph"/>
            <w:numPr>
              <w:ilvl w:val="0"/>
              <w:numId w:val="18"/>
            </w:numPr>
            <w:jc w:val="both"/>
          </w:pPr>
          <w:r>
            <w:t>Yaw set point commands</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25420D87" w14:textId="720DAE69" w:rsidR="000E227A" w:rsidRDefault="000E227A" w:rsidP="00B23CAE">
          <w:pPr>
            <w:pStyle w:val="ListParagraph"/>
            <w:numPr>
              <w:ilvl w:val="0"/>
              <w:numId w:val="19"/>
            </w:numPr>
            <w:jc w:val="both"/>
          </w:pPr>
          <w:r>
            <w:t>Tune controller gains</w:t>
          </w:r>
        </w:p>
        <w:p w14:paraId="4647D619" w14:textId="6154B140" w:rsidR="005A6A37" w:rsidRDefault="00576F12" w:rsidP="00B23CAE">
          <w:pPr>
            <w:pStyle w:val="ListParagraph"/>
            <w:numPr>
              <w:ilvl w:val="0"/>
              <w:numId w:val="19"/>
            </w:numPr>
            <w:jc w:val="both"/>
          </w:pPr>
          <w:r>
            <w:t>Interface with RTAB SLAM solution for position feedback</w:t>
          </w:r>
        </w:p>
        <w:p w14:paraId="2E0A6F18" w14:textId="59F2305B" w:rsidR="00576F12" w:rsidRDefault="00576F12" w:rsidP="00B23CAE">
          <w:pPr>
            <w:pStyle w:val="ListParagraph"/>
            <w:numPr>
              <w:ilvl w:val="0"/>
              <w:numId w:val="19"/>
            </w:numPr>
            <w:jc w:val="both"/>
          </w:pPr>
          <w:r>
            <w:t>Receive waypoints autonomously generated from planning subsystem</w:t>
          </w:r>
        </w:p>
        <w:p w14:paraId="1D0B850D" w14:textId="28C565F1" w:rsidR="00576F12" w:rsidRPr="005A6A37" w:rsidRDefault="00576F12" w:rsidP="00B23CAE">
          <w:pPr>
            <w:pStyle w:val="ListParagraph"/>
            <w:numPr>
              <w:ilvl w:val="0"/>
              <w:numId w:val="19"/>
            </w:numPr>
            <w:jc w:val="both"/>
          </w:pPr>
          <w:r>
            <w:t>Obstacle avoidance implementation and testing</w:t>
          </w:r>
        </w:p>
        <w:p w14:paraId="328CE1C7" w14:textId="77777777" w:rsidR="005C347C" w:rsidRPr="00D97F9C" w:rsidRDefault="00DC6992"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6F9799C3" w14:textId="695B6C8A" w:rsidR="005A6A37" w:rsidRDefault="00576F12" w:rsidP="00B23CAE">
          <w:pPr>
            <w:pStyle w:val="ListParagraph"/>
            <w:numPr>
              <w:ilvl w:val="0"/>
              <w:numId w:val="20"/>
            </w:numPr>
            <w:jc w:val="both"/>
          </w:pPr>
          <w:r>
            <w:t xml:space="preserve">The SLAM (simultaneous localization and mapping) aspect of the Perception subsystem is not developed enough and does not provide a stable enough position estimate in order to reliably use for feedback in the position controllers. This was expected since both subsystems were initialized during this semester. </w:t>
          </w:r>
          <w:r>
            <w:br/>
          </w:r>
        </w:p>
        <w:p w14:paraId="2761ADF6" w14:textId="0E7079E9" w:rsidR="00576F12" w:rsidRDefault="00576F12" w:rsidP="00B23CAE">
          <w:pPr>
            <w:pStyle w:val="ListParagraph"/>
            <w:numPr>
              <w:ilvl w:val="0"/>
              <w:numId w:val="20"/>
            </w:numPr>
            <w:jc w:val="both"/>
          </w:pPr>
          <w:r>
            <w:t xml:space="preserve">A predefined list of waypoints was used to evaluate the performance of waypoint tracking, however, we have yet to close the control loop with the planning </w:t>
          </w:r>
          <w:r w:rsidR="00FB1A80">
            <w:t>subsystem, which</w:t>
          </w:r>
          <w:r>
            <w:t xml:space="preserve"> shall provide waypoint lists autonomously. </w:t>
          </w:r>
          <w:r>
            <w:br/>
          </w:r>
        </w:p>
        <w:p w14:paraId="37E48B8B" w14:textId="5A33E3E2" w:rsidR="00576F12" w:rsidRDefault="00576F12" w:rsidP="00B23CAE">
          <w:pPr>
            <w:pStyle w:val="ListParagraph"/>
            <w:numPr>
              <w:ilvl w:val="0"/>
              <w:numId w:val="20"/>
            </w:numPr>
            <w:jc w:val="both"/>
          </w:pPr>
          <w:r>
            <w:t xml:space="preserve">The sensor suite </w:t>
          </w:r>
          <w:r w:rsidR="00FB1A80">
            <w:t xml:space="preserve">was used exclusively by the perception team during this semester, so no time with the sensors has been available in order to develop obstacle avoidance algorithms.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2D23C1DF" w14:textId="32FAE764" w:rsidR="00390382" w:rsidRPr="00FB1A80" w:rsidRDefault="00FB1A80" w:rsidP="00B23CAE">
          <w:pPr>
            <w:jc w:val="both"/>
          </w:pPr>
          <w:r>
            <w:t xml:space="preserve">The following lessons learned have been mainly derived from the tasks there </w:t>
          </w:r>
          <w:r>
            <w:rPr>
              <w:i/>
            </w:rPr>
            <w:t>were</w:t>
          </w:r>
          <w:r>
            <w:t xml:space="preserve"> completed:</w:t>
          </w:r>
        </w:p>
        <w:p w14:paraId="47E0FE9A" w14:textId="26B00007" w:rsidR="00EF1C2A" w:rsidRDefault="00FB1A80" w:rsidP="00B23CAE">
          <w:pPr>
            <w:pStyle w:val="ListParagraph"/>
            <w:numPr>
              <w:ilvl w:val="0"/>
              <w:numId w:val="21"/>
            </w:numPr>
            <w:jc w:val="both"/>
          </w:pPr>
          <w:r>
            <w:t xml:space="preserve">Extensive research and reading of autopilot documentation for interfaces with onboard controllers is highly recommended before coding. The team lost about a month and a half trying to develop in-house interfaces when the interfaces that were needed already existed. </w:t>
          </w:r>
          <w:r>
            <w:br/>
          </w:r>
        </w:p>
        <w:p w14:paraId="7F742B59" w14:textId="22E8D6A2" w:rsidR="00FB1A80" w:rsidRDefault="00FB1A80" w:rsidP="00B23CAE">
          <w:pPr>
            <w:pStyle w:val="ListParagraph"/>
            <w:numPr>
              <w:ilvl w:val="0"/>
              <w:numId w:val="21"/>
            </w:numPr>
            <w:jc w:val="both"/>
          </w:pPr>
          <w:r>
            <w:t xml:space="preserve">Contact with the manufacturer of autopilot is extremely useful. Again, the interfaces with autopilot controllers moved much smoother once the manufacturer was contacted and provided information on how the autopilot accepts position commands and estimates. </w:t>
          </w:r>
          <w:r>
            <w:br/>
          </w:r>
        </w:p>
        <w:p w14:paraId="6A5229DE" w14:textId="459815DA" w:rsidR="00FB1A80" w:rsidRDefault="00FB1A80" w:rsidP="00B23CAE">
          <w:pPr>
            <w:pStyle w:val="ListParagraph"/>
            <w:numPr>
              <w:ilvl w:val="0"/>
              <w:numId w:val="21"/>
            </w:numPr>
            <w:jc w:val="both"/>
          </w:pPr>
          <w:r>
            <w:t xml:space="preserve">Communication between subsystem leads and management is key. The original leads of the flight controls team did not express the difficulty the subteam was facing with the flight control problem, which led to weeks of wasted engineering effort on designing interfaces that already existed. </w:t>
          </w:r>
        </w:p>
        <w:p w14:paraId="34D5D3B4" w14:textId="32BAB870" w:rsidR="00EF1C2A" w:rsidRDefault="00EF1C2A" w:rsidP="00B23CAE">
          <w:pPr>
            <w:pStyle w:val="Heading2"/>
            <w:jc w:val="both"/>
          </w:pPr>
          <w:r>
            <w:t>2.4: Procedures</w:t>
          </w:r>
        </w:p>
        <w:p w14:paraId="514AC33D" w14:textId="77777777" w:rsidR="00EF1C2A" w:rsidRDefault="00EF1C2A" w:rsidP="00B23CAE">
          <w:pPr>
            <w:jc w:val="both"/>
          </w:pPr>
        </w:p>
        <w:p w14:paraId="4F968B21" w14:textId="77777777" w:rsidR="00E07A83" w:rsidRDefault="00E07A83" w:rsidP="00B23CAE">
          <w:pPr>
            <w:jc w:val="both"/>
          </w:pPr>
        </w:p>
        <w:p w14:paraId="7B92806C" w14:textId="77777777" w:rsidR="00E07A83" w:rsidRDefault="00E07A83" w:rsidP="00B23CAE">
          <w:pPr>
            <w:jc w:val="both"/>
          </w:pPr>
        </w:p>
        <w:p w14:paraId="3E55B74E" w14:textId="77777777" w:rsidR="00E07A83" w:rsidRDefault="00E07A83"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fldSimple w:instr=" SEQ Table \* ARABIC \s 2 ">
            <w:r w:rsidR="003F27FE">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993"/>
            <w:gridCol w:w="2483"/>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C06D3AF" w:rsidR="004A77A0" w:rsidRPr="004A77A0" w:rsidRDefault="003B5CD5" w:rsidP="00B23CAE">
                <w:pPr>
                  <w:jc w:val="both"/>
                  <w:rPr>
                    <w:color w:val="auto"/>
                  </w:rPr>
                </w:pPr>
                <w:r>
                  <w:rPr>
                    <w:color w:val="auto"/>
                  </w:rPr>
                  <w:t>PX4 Firmware</w:t>
                </w:r>
              </w:p>
            </w:tc>
            <w:tc>
              <w:tcPr>
                <w:tcW w:w="1086" w:type="dxa"/>
                <w:tcBorders>
                  <w:left w:val="none" w:sz="0" w:space="0" w:color="auto"/>
                  <w:right w:val="none" w:sz="0" w:space="0" w:color="auto"/>
                </w:tcBorders>
              </w:tcPr>
              <w:p w14:paraId="56FD43A9" w14:textId="1487A5C0" w:rsidR="004A77A0" w:rsidRPr="004A77A0" w:rsidRDefault="00483AF8"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Hash: </w:t>
                </w:r>
                <w:r w:rsidRPr="00526667">
                  <w:rPr>
                    <w:rFonts w:ascii="Times New Roman" w:eastAsia="Times New Roman" w:hAnsi="Times New Roman" w:cs="Times New Roman"/>
                    <w:color w:val="222222"/>
                    <w:shd w:val="clear" w:color="auto" w:fill="FFFFFF"/>
                  </w:rPr>
                  <w:t>2a1b1fe11db3406ff9e6027f858c7a994adee15d</w:t>
                </w:r>
              </w:p>
            </w:tc>
            <w:tc>
              <w:tcPr>
                <w:tcW w:w="4338" w:type="dxa"/>
                <w:tcBorders>
                  <w:left w:val="none" w:sz="0" w:space="0" w:color="auto"/>
                </w:tcBorders>
              </w:tcPr>
              <w:p w14:paraId="4D197FBD" w14:textId="481B7286" w:rsidR="004A77A0" w:rsidRPr="004A77A0" w:rsidRDefault="00483AF8"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Run autopilot firmware on Pixhawk. Includes estimators and all controllers</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2916103F" w:rsidR="004A77A0" w:rsidRPr="004A77A0" w:rsidRDefault="003B5CD5" w:rsidP="00B23CAE">
                <w:pPr>
                  <w:jc w:val="both"/>
                  <w:rPr>
                    <w:color w:val="auto"/>
                  </w:rPr>
                </w:pPr>
                <w:r>
                  <w:rPr>
                    <w:color w:val="auto"/>
                  </w:rPr>
                  <w:t xml:space="preserve">MAVROS </w:t>
                </w:r>
              </w:p>
            </w:tc>
            <w:tc>
              <w:tcPr>
                <w:tcW w:w="1086" w:type="dxa"/>
                <w:tcBorders>
                  <w:left w:val="none" w:sz="0" w:space="0" w:color="auto"/>
                  <w:right w:val="none" w:sz="0" w:space="0" w:color="auto"/>
                </w:tcBorders>
              </w:tcPr>
              <w:p w14:paraId="4E8CE49B" w14:textId="198AC780" w:rsidR="004A77A0" w:rsidRPr="004A77A0" w:rsidRDefault="003809E0" w:rsidP="003809E0">
                <w:pPr>
                  <w:tabs>
                    <w:tab w:val="left" w:pos="1056"/>
                  </w:tabs>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Github Commit : bf04343 (Nov 2</w:t>
                </w:r>
                <w:r w:rsidRPr="003809E0">
                  <w:rPr>
                    <w:color w:val="auto"/>
                    <w:vertAlign w:val="superscript"/>
                  </w:rPr>
                  <w:t>nd</w:t>
                </w:r>
                <w:r>
                  <w:rPr>
                    <w:color w:val="auto"/>
                  </w:rPr>
                  <w:t xml:space="preserve"> 2015)  </w:t>
                </w:r>
              </w:p>
            </w:tc>
            <w:tc>
              <w:tcPr>
                <w:tcW w:w="4338" w:type="dxa"/>
                <w:tcBorders>
                  <w:left w:val="none" w:sz="0" w:space="0" w:color="auto"/>
                </w:tcBorders>
              </w:tcPr>
              <w:p w14:paraId="0E2AED8C" w14:textId="5ADB9433" w:rsidR="004A77A0" w:rsidRPr="004A77A0" w:rsidRDefault="00910EE0" w:rsidP="00910EE0">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Main communication interface with PX4 Firmware from supervisory computer</w:t>
                </w:r>
              </w:p>
            </w:tc>
          </w:tr>
        </w:tbl>
        <w:p w14:paraId="6DE7451B" w14:textId="5C531777" w:rsidR="004A77A0" w:rsidRPr="004A77A0" w:rsidRDefault="004A77A0" w:rsidP="00B23CAE">
          <w:pPr>
            <w:jc w:val="both"/>
          </w:pPr>
        </w:p>
        <w:p w14:paraId="0488017C" w14:textId="131479EE" w:rsidR="003F27FE" w:rsidRDefault="003F27FE" w:rsidP="003F27FE">
          <w:pPr>
            <w:pStyle w:val="Caption"/>
            <w:keepNext/>
          </w:pPr>
          <w:r>
            <w:t xml:space="preserve">Table </w:t>
          </w:r>
          <w:fldSimple w:instr=" SEQ Table \* ARABIC ">
            <w:r>
              <w:rPr>
                <w:noProof/>
              </w:rPr>
              <w:t>2</w:t>
            </w:r>
          </w:fldSimple>
          <w:r>
            <w:t>.2 : Other Useful Links</w:t>
          </w:r>
        </w:p>
        <w:tbl>
          <w:tblPr>
            <w:tblStyle w:val="MediumShading1-Accent1"/>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5130"/>
          </w:tblGrid>
          <w:tr w:rsidR="003F27FE" w:rsidRPr="004A77A0" w14:paraId="4774CB21" w14:textId="77777777" w:rsidTr="00B81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4845DD8" w14:textId="559752EA" w:rsidR="003F27FE" w:rsidRPr="004A77A0" w:rsidRDefault="003F27FE" w:rsidP="00C74EC3">
                <w:pPr>
                  <w:jc w:val="both"/>
                  <w:rPr>
                    <w:color w:val="FFFFFF" w:themeColor="background1"/>
                  </w:rPr>
                </w:pPr>
                <w:r>
                  <w:rPr>
                    <w:color w:val="FFFFFF" w:themeColor="background1"/>
                  </w:rPr>
                  <w:t>Page Description</w:t>
                </w:r>
              </w:p>
            </w:tc>
            <w:tc>
              <w:tcPr>
                <w:tcW w:w="5130" w:type="dxa"/>
              </w:tcPr>
              <w:p w14:paraId="3510D28E" w14:textId="6BBD61C2" w:rsidR="003F27FE" w:rsidRPr="004A77A0" w:rsidRDefault="003F27FE" w:rsidP="00C74EC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Link</w:t>
                </w:r>
              </w:p>
            </w:tc>
          </w:tr>
          <w:tr w:rsidR="003F27FE" w:rsidRPr="004A77A0" w14:paraId="4B02F894" w14:textId="77777777" w:rsidTr="00B8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6A17B9D" w14:textId="6F06EC2A" w:rsidR="003F27FE" w:rsidRPr="004A77A0" w:rsidRDefault="003F27FE" w:rsidP="00C74EC3">
                <w:pPr>
                  <w:jc w:val="both"/>
                  <w:rPr>
                    <w:color w:val="auto"/>
                  </w:rPr>
                </w:pPr>
                <w:r>
                  <w:rPr>
                    <w:color w:val="auto"/>
                  </w:rPr>
                  <w:t>Pixhawk Developer page</w:t>
                </w:r>
              </w:p>
            </w:tc>
            <w:tc>
              <w:tcPr>
                <w:tcW w:w="5130" w:type="dxa"/>
              </w:tcPr>
              <w:p w14:paraId="5C1032F0" w14:textId="2F234AB8" w:rsidR="003F27FE" w:rsidRPr="003F27FE" w:rsidRDefault="003F27FE" w:rsidP="003F27F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"https://pixhawk.org/dev/start"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https://pixhawk.org/dev/start</w:t>
                </w:r>
                <w:r>
                  <w:rPr>
                    <w:rFonts w:eastAsia="Times New Roman" w:cs="Times New Roman"/>
                  </w:rPr>
                  <w:fldChar w:fldCharType="end"/>
                </w:r>
              </w:p>
            </w:tc>
          </w:tr>
          <w:tr w:rsidR="003F27FE" w:rsidRPr="004A77A0" w14:paraId="7AE62D9B" w14:textId="77777777" w:rsidTr="00B81A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0729F2" w14:textId="375F24C2" w:rsidR="003F27FE" w:rsidRPr="004A77A0" w:rsidRDefault="003F27FE" w:rsidP="003F27FE">
                <w:pPr>
                  <w:jc w:val="both"/>
                  <w:rPr>
                    <w:color w:val="auto"/>
                  </w:rPr>
                </w:pPr>
                <w:r>
                  <w:rPr>
                    <w:color w:val="auto"/>
                  </w:rPr>
                  <w:t>MC Flight Controls</w:t>
                </w:r>
                <w:r>
                  <w:rPr>
                    <w:color w:val="auto"/>
                  </w:rPr>
                  <w:t xml:space="preserve"> </w:t>
                </w:r>
              </w:p>
            </w:tc>
            <w:tc>
              <w:tcPr>
                <w:tcW w:w="5130" w:type="dxa"/>
              </w:tcPr>
              <w:p w14:paraId="49E0FD22" w14:textId="7E1BB70B" w:rsidR="003F27FE" w:rsidRPr="003F27FE" w:rsidRDefault="003F27FE" w:rsidP="003F27FE">
                <w:pPr>
                  <w:cnfStyle w:val="000000010000" w:firstRow="0" w:lastRow="0" w:firstColumn="0" w:lastColumn="0" w:oddVBand="0" w:evenVBand="0" w:oddHBand="0" w:evenHBand="1"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"https://pixhawk.org/dev/multirotor/start"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https://pixhawk.org/dev/multirotor/start</w:t>
                </w:r>
                <w:r>
                  <w:rPr>
                    <w:rFonts w:eastAsia="Times New Roman" w:cs="Times New Roman"/>
                  </w:rPr>
                  <w:fldChar w:fldCharType="end"/>
                </w:r>
              </w:p>
            </w:tc>
          </w:tr>
          <w:tr w:rsidR="003F27FE" w:rsidRPr="004A77A0" w14:paraId="3D106EE2" w14:textId="77777777" w:rsidTr="00B8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D5AC91E" w14:textId="3A7AB895" w:rsidR="003F27FE" w:rsidRDefault="003F27FE" w:rsidP="003F27FE">
                <w:pPr>
                  <w:jc w:val="both"/>
                  <w:rPr>
                    <w:color w:val="auto"/>
                  </w:rPr>
                </w:pPr>
                <w:r>
                  <w:rPr>
                    <w:color w:val="auto"/>
                  </w:rPr>
                  <w:t>PX4 ROS Links</w:t>
                </w:r>
              </w:p>
            </w:tc>
            <w:tc>
              <w:tcPr>
                <w:tcW w:w="5130" w:type="dxa"/>
              </w:tcPr>
              <w:p w14:paraId="2EE25CD7" w14:textId="114973EB" w:rsidR="003F27FE" w:rsidRPr="003F27FE" w:rsidRDefault="003F27FE" w:rsidP="003F27F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"https://pixhawk.org/dev/ros/start"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https://pixhawk.org/dev/ros/start</w:t>
                </w:r>
                <w:r>
                  <w:rPr>
                    <w:rFonts w:eastAsia="Times New Roman" w:cs="Times New Roman"/>
                  </w:rPr>
                  <w:fldChar w:fldCharType="end"/>
                </w:r>
              </w:p>
            </w:tc>
          </w:tr>
          <w:tr w:rsidR="003F27FE" w:rsidRPr="004A77A0" w14:paraId="3C785CAA" w14:textId="77777777" w:rsidTr="00B81A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C38D593" w14:textId="7087A705" w:rsidR="003F27FE" w:rsidRDefault="003F27FE" w:rsidP="003F27FE">
                <w:pPr>
                  <w:jc w:val="both"/>
                  <w:rPr>
                    <w:color w:val="auto"/>
                  </w:rPr>
                </w:pPr>
                <w:r>
                  <w:rPr>
                    <w:color w:val="auto"/>
                  </w:rPr>
                  <w:t>PX4 Github</w:t>
                </w:r>
              </w:p>
            </w:tc>
            <w:tc>
              <w:tcPr>
                <w:tcW w:w="5130" w:type="dxa"/>
              </w:tcPr>
              <w:p w14:paraId="1B663E7F" w14:textId="35BF6099" w:rsidR="003F27FE" w:rsidRPr="003F27FE" w:rsidRDefault="003F27FE" w:rsidP="003F27FE">
                <w:pPr>
                  <w:cnfStyle w:val="000000010000" w:firstRow="0" w:lastRow="0" w:firstColumn="0" w:lastColumn="0" w:oddVBand="0" w:evenVBand="0" w:oddHBand="0" w:evenHBand="1"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"https://github.com/PX4/Firmware"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https://github.com/PX4/Firmware</w:t>
                </w:r>
                <w:r>
                  <w:rPr>
                    <w:rFonts w:eastAsia="Times New Roman" w:cs="Times New Roman"/>
                  </w:rPr>
                  <w:fldChar w:fldCharType="end"/>
                </w:r>
              </w:p>
            </w:tc>
          </w:tr>
          <w:tr w:rsidR="003F27FE" w:rsidRPr="004A77A0" w14:paraId="19B07CE3" w14:textId="77777777" w:rsidTr="00B8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24D98D2" w14:textId="22B3BE79" w:rsidR="003F27FE" w:rsidRDefault="003F27FE" w:rsidP="003F27FE">
                <w:pPr>
                  <w:jc w:val="both"/>
                  <w:rPr>
                    <w:color w:val="auto"/>
                  </w:rPr>
                </w:pPr>
                <w:r>
                  <w:rPr>
                    <w:color w:val="auto"/>
                  </w:rPr>
                  <w:t>PX4 Source Code</w:t>
                </w:r>
              </w:p>
            </w:tc>
            <w:tc>
              <w:tcPr>
                <w:tcW w:w="5130" w:type="dxa"/>
              </w:tcPr>
              <w:p w14:paraId="45EC6A22" w14:textId="270C85F1" w:rsidR="003F27FE" w:rsidRPr="00B81A95" w:rsidRDefault="00B81A95" w:rsidP="00B81A95">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"https://github.com/PX4/Firmware/tree/master/src/modules"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https://github.com/PX4/Firmware/tree/master/src/modules</w:t>
                </w:r>
                <w:r>
                  <w:rPr>
                    <w:rFonts w:eastAsia="Times New Roman" w:cs="Times New Roman"/>
                  </w:rPr>
                  <w:fldChar w:fldCharType="end"/>
                </w:r>
              </w:p>
            </w:tc>
          </w:tr>
          <w:tr w:rsidR="003F27FE" w:rsidRPr="004A77A0" w14:paraId="56312FA9" w14:textId="77777777" w:rsidTr="00B81A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B5242F3" w14:textId="084A2699" w:rsidR="003F27FE" w:rsidRDefault="003F27FE" w:rsidP="003F27FE">
                <w:pPr>
                  <w:jc w:val="both"/>
                  <w:rPr>
                    <w:color w:val="auto"/>
                  </w:rPr>
                </w:pPr>
                <w:r>
                  <w:rPr>
                    <w:color w:val="auto"/>
                  </w:rPr>
                  <w:t>PX4 Extra Developer Page</w:t>
                </w:r>
              </w:p>
            </w:tc>
            <w:tc>
              <w:tcPr>
                <w:tcW w:w="5130" w:type="dxa"/>
              </w:tcPr>
              <w:p w14:paraId="5DDF2F94" w14:textId="6388564A" w:rsidR="003F27FE" w:rsidRPr="00B81A95" w:rsidRDefault="00B81A95" w:rsidP="00B81A95">
                <w:pPr>
                  <w:cnfStyle w:val="000000010000" w:firstRow="0" w:lastRow="0" w:firstColumn="0" w:lastColumn="0" w:oddVBand="0" w:evenVBand="0" w:oddHBand="0" w:evenHBand="1"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"http://dev.px4.iol/"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http://dev.px4.iol</w:t>
                </w:r>
                <w:r>
                  <w:rPr>
                    <w:rFonts w:eastAsia="Times New Roman" w:cs="Times New Roman"/>
                  </w:rPr>
                  <w:fldChar w:fldCharType="end"/>
                </w:r>
                <w:r>
                  <w:rPr>
                    <w:rStyle w:val="apple-converted-space"/>
                    <w:rFonts w:ascii="Arial" w:eastAsia="Times New Roman" w:hAnsi="Arial" w:cs="Arial"/>
                    <w:color w:val="222222"/>
                    <w:sz w:val="19"/>
                    <w:szCs w:val="19"/>
                    <w:shd w:val="clear" w:color="auto" w:fill="FFFFFF"/>
                  </w:rPr>
                  <w:t> </w:t>
                </w:r>
              </w:p>
            </w:tc>
          </w:tr>
          <w:tr w:rsidR="008A19CC" w:rsidRPr="004A77A0" w14:paraId="3DD01798" w14:textId="77777777" w:rsidTr="00B8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5BDC03A" w14:textId="7325E520" w:rsidR="008A19CC" w:rsidRDefault="008A19CC" w:rsidP="003F27FE">
                <w:pPr>
                  <w:jc w:val="both"/>
                  <w:rPr>
                    <w:color w:val="auto"/>
                  </w:rPr>
                </w:pPr>
                <w:r>
                  <w:rPr>
                    <w:color w:val="auto"/>
                  </w:rPr>
                  <w:t>MAVROS Wiki</w:t>
                </w:r>
              </w:p>
            </w:tc>
            <w:tc>
              <w:tcPr>
                <w:tcW w:w="5130" w:type="dxa"/>
              </w:tcPr>
              <w:p w14:paraId="1B844ECF" w14:textId="4DF9A0D4" w:rsidR="008A19CC" w:rsidRDefault="008A19CC" w:rsidP="008A19CC">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"http://wiki.ros.org/mavros"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http://wiki.ros.org/mavros</w:t>
                </w:r>
                <w:r>
                  <w:rPr>
                    <w:rFonts w:eastAsia="Times New Roman" w:cs="Times New Roman"/>
                  </w:rPr>
                  <w:fldChar w:fldCharType="end"/>
                </w:r>
              </w:p>
            </w:tc>
          </w:tr>
          <w:tr w:rsidR="008A19CC" w:rsidRPr="004A77A0" w14:paraId="3A99C93E" w14:textId="77777777" w:rsidTr="00B81A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3975985" w14:textId="38CA2398" w:rsidR="008A19CC" w:rsidRDefault="008A19CC" w:rsidP="003F27FE">
                <w:pPr>
                  <w:jc w:val="both"/>
                  <w:rPr>
                    <w:color w:val="auto"/>
                  </w:rPr>
                </w:pPr>
                <w:r>
                  <w:rPr>
                    <w:color w:val="auto"/>
                  </w:rPr>
                  <w:t>MAVROS_extras</w:t>
                </w:r>
              </w:p>
            </w:tc>
            <w:tc>
              <w:tcPr>
                <w:tcW w:w="5130" w:type="dxa"/>
              </w:tcPr>
              <w:p w14:paraId="10522673" w14:textId="487E36BD" w:rsidR="008A19CC" w:rsidRDefault="008A19CC" w:rsidP="00B81A95">
                <w:pPr>
                  <w:cnfStyle w:val="000000010000" w:firstRow="0" w:lastRow="0" w:firstColumn="0" w:lastColumn="0" w:oddVBand="0" w:evenVBand="0" w:oddHBand="0" w:evenHBand="1"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"http://wiki.ros.org/mavros_extras"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http://wiki.ros.org/mavros_extras</w:t>
                </w:r>
                <w:r>
                  <w:rPr>
                    <w:rFonts w:eastAsia="Times New Roman" w:cs="Times New Roman"/>
                  </w:rPr>
                  <w:fldChar w:fldCharType="end"/>
                </w:r>
              </w:p>
            </w:tc>
          </w:tr>
          <w:tr w:rsidR="008A19CC" w:rsidRPr="004A77A0" w14:paraId="651241F4" w14:textId="77777777" w:rsidTr="00B8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A586C4E" w14:textId="0879217C" w:rsidR="008A19CC" w:rsidRDefault="008A19CC" w:rsidP="003F27FE">
                <w:pPr>
                  <w:jc w:val="both"/>
                  <w:rPr>
                    <w:color w:val="auto"/>
                  </w:rPr>
                </w:pPr>
                <w:r>
                  <w:rPr>
                    <w:color w:val="auto"/>
                  </w:rPr>
                  <w:t>MAVROS Github</w:t>
                </w:r>
              </w:p>
            </w:tc>
            <w:tc>
              <w:tcPr>
                <w:tcW w:w="5130" w:type="dxa"/>
              </w:tcPr>
              <w:p w14:paraId="0D3FD670" w14:textId="2A3B577F" w:rsidR="008A19CC" w:rsidRDefault="008A19CC" w:rsidP="00B81A95">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"https://github.com/mavlink/mavros"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https://github.com/mavlink/mavros</w:t>
                </w:r>
                <w:r>
                  <w:rPr>
                    <w:rFonts w:eastAsia="Times New Roman" w:cs="Times New Roman"/>
                  </w:rPr>
                  <w:fldChar w:fldCharType="end"/>
                </w:r>
              </w:p>
            </w:tc>
          </w:tr>
          <w:tr w:rsidR="008A19CC" w:rsidRPr="004A77A0" w14:paraId="707BD776" w14:textId="77777777" w:rsidTr="00B81A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A1CE690" w14:textId="5A05C6EC" w:rsidR="008A19CC" w:rsidRDefault="008A19CC" w:rsidP="003F27FE">
                <w:pPr>
                  <w:jc w:val="both"/>
                  <w:rPr>
                    <w:color w:val="auto"/>
                  </w:rPr>
                </w:pPr>
                <w:r>
                  <w:rPr>
                    <w:color w:val="auto"/>
                  </w:rPr>
                  <w:t>MAVROS Issues</w:t>
                </w:r>
              </w:p>
            </w:tc>
            <w:tc>
              <w:tcPr>
                <w:tcW w:w="5130" w:type="dxa"/>
              </w:tcPr>
              <w:p w14:paraId="11C5E8AC" w14:textId="3922BDE8" w:rsidR="008A19CC" w:rsidRDefault="00565C9D" w:rsidP="00B81A95">
                <w:pPr>
                  <w:cnfStyle w:val="000000010000" w:firstRow="0" w:lastRow="0" w:firstColumn="0" w:lastColumn="0" w:oddVBand="0" w:evenVBand="0" w:oddHBand="0" w:evenHBand="1" w:firstRowFirstColumn="0" w:firstRowLastColumn="0" w:lastRowFirstColumn="0" w:lastRowLastColumn="0"/>
                  <w:rPr>
                    <w:rFonts w:eastAsia="Times New Roman" w:cs="Times New Roman"/>
                  </w:rPr>
                </w:pPr>
                <w:r>
                  <w:rPr>
                    <w:rFonts w:eastAsia="Times New Roman" w:cs="Times New Roman"/>
                  </w:rPr>
                  <w:fldChar w:fldCharType="begin"/>
                </w:r>
                <w:r>
                  <w:rPr>
                    <w:rFonts w:eastAsia="Times New Roman" w:cs="Times New Roman"/>
                  </w:rPr>
                  <w:instrText xml:space="preserve"> HYPERLINK "https://github.com/mavlink/mavros/issues" \t "_blank" </w:instrText>
                </w:r>
                <w:r>
                  <w:rPr>
                    <w:rFonts w:eastAsia="Times New Roman" w:cs="Times New Roman"/>
                  </w:rPr>
                </w:r>
                <w:r>
                  <w:rPr>
                    <w:rFonts w:eastAsia="Times New Roman" w:cs="Times New Roman"/>
                  </w:rPr>
                  <w:fldChar w:fldCharType="separate"/>
                </w:r>
                <w:r>
                  <w:rPr>
                    <w:rStyle w:val="Hyperlink"/>
                    <w:rFonts w:ascii="Arial" w:eastAsia="Times New Roman" w:hAnsi="Arial" w:cs="Arial"/>
                    <w:color w:val="1155CC"/>
                    <w:sz w:val="19"/>
                    <w:szCs w:val="19"/>
                    <w:shd w:val="clear" w:color="auto" w:fill="FFFFFF"/>
                  </w:rPr>
                  <w:t>https://github.com/mavlink/mavros/issues</w:t>
                </w:r>
                <w:r>
                  <w:rPr>
                    <w:rFonts w:eastAsia="Times New Roman" w:cs="Times New Roman"/>
                  </w:rPr>
                  <w:fldChar w:fldCharType="end"/>
                </w:r>
              </w:p>
            </w:tc>
          </w:tr>
        </w:tbl>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B40EE22"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N</w:t>
      </w:r>
      <w:r w:rsidR="00DC6992">
        <w:rPr>
          <w:b/>
          <w:bCs w:val="0"/>
          <w:smallCaps/>
          <w:color w:val="2C7C9F" w:themeColor="accent1"/>
          <w:szCs w:val="32"/>
        </w:rPr>
        <w:t>s</w:t>
      </w:r>
      <w:bookmarkStart w:id="0" w:name="_GoBack"/>
      <w:bookmarkEnd w:id="0"/>
      <w:r w:rsidR="00703E02">
        <w:rPr>
          <w:b/>
          <w:bCs w:val="0"/>
          <w:smallCaps/>
          <w:color w:val="2C7C9F" w:themeColor="accent1"/>
          <w:szCs w:val="32"/>
        </w:rPr>
        <w:t xml:space="preserve">ext Semester/Future </w:t>
      </w:r>
      <w:r w:rsidR="002753AF">
        <w:rPr>
          <w:b/>
          <w:bCs w:val="0"/>
          <w:smallCaps/>
          <w:color w:val="2C7C9F" w:themeColor="accent1"/>
          <w:szCs w:val="32"/>
        </w:rPr>
        <w:t>Expectations</w:t>
      </w:r>
    </w:p>
    <w:p w14:paraId="77FD5C2A" w14:textId="768B3624" w:rsidR="00CB61A4" w:rsidRDefault="005C347C" w:rsidP="00FB1A80">
      <w:pPr>
        <w:pStyle w:val="Heading2"/>
        <w:jc w:val="both"/>
      </w:pPr>
      <w:r w:rsidRPr="009D4536">
        <w:t xml:space="preserve">3.1: </w:t>
      </w:r>
      <w:r w:rsidR="002753AF">
        <w:t>Prioritized List of Tasks and Objectives</w:t>
      </w:r>
    </w:p>
    <w:p w14:paraId="3472632C" w14:textId="4F03FD82" w:rsidR="00CB61A4" w:rsidRDefault="00FB1A80" w:rsidP="00B23CAE">
      <w:pPr>
        <w:pStyle w:val="ListParagraph"/>
        <w:numPr>
          <w:ilvl w:val="0"/>
          <w:numId w:val="22"/>
        </w:numPr>
        <w:jc w:val="both"/>
      </w:pPr>
      <w:r>
        <w:t xml:space="preserve">Close the loop with planning subsystem </w:t>
      </w:r>
    </w:p>
    <w:p w14:paraId="3B303BB0" w14:textId="2985EF7B" w:rsidR="00CB61A4" w:rsidRDefault="00200137" w:rsidP="00B23CAE">
      <w:pPr>
        <w:pStyle w:val="ListParagraph"/>
        <w:numPr>
          <w:ilvl w:val="0"/>
          <w:numId w:val="22"/>
        </w:numPr>
        <w:jc w:val="both"/>
      </w:pPr>
      <w:r>
        <w:t>Implement obstacle avoidance algorithms</w:t>
      </w:r>
    </w:p>
    <w:p w14:paraId="015AEE70" w14:textId="17AE198E" w:rsidR="00200137" w:rsidRDefault="00200137" w:rsidP="00B23CAE">
      <w:pPr>
        <w:pStyle w:val="ListParagraph"/>
        <w:numPr>
          <w:ilvl w:val="0"/>
          <w:numId w:val="22"/>
        </w:numPr>
        <w:jc w:val="both"/>
      </w:pPr>
      <w:r>
        <w:t>Evaluate performance of planning subsystem with obstacle avoidance using VICON</w:t>
      </w:r>
    </w:p>
    <w:p w14:paraId="1879E760" w14:textId="5B514211" w:rsidR="00200137" w:rsidRDefault="00200137" w:rsidP="00B23CAE">
      <w:pPr>
        <w:pStyle w:val="ListParagraph"/>
        <w:numPr>
          <w:ilvl w:val="0"/>
          <w:numId w:val="22"/>
        </w:numPr>
        <w:jc w:val="both"/>
      </w:pPr>
      <w:r>
        <w:t xml:space="preserve">Implement search pattern criteria (movements and camera scanning maneuvers) </w:t>
      </w:r>
    </w:p>
    <w:p w14:paraId="27225557" w14:textId="635CFCCB" w:rsidR="00CB61A4" w:rsidRDefault="00200137" w:rsidP="00B23CAE">
      <w:pPr>
        <w:pStyle w:val="ListParagraph"/>
        <w:numPr>
          <w:ilvl w:val="0"/>
          <w:numId w:val="22"/>
        </w:numPr>
        <w:jc w:val="both"/>
      </w:pPr>
      <w:r>
        <w:t>Interface with SLAM algorithm for position estimate feedback</w:t>
      </w:r>
    </w:p>
    <w:p w14:paraId="04541A1C" w14:textId="0EAA895B" w:rsidR="005F2A15" w:rsidRDefault="005C347C" w:rsidP="0072704A">
      <w:pPr>
        <w:pStyle w:val="Heading2"/>
        <w:jc w:val="both"/>
      </w:pPr>
      <w:r w:rsidRPr="005C347C">
        <w:t xml:space="preserve">3.2: </w:t>
      </w:r>
      <w:r w:rsidR="00CB61A4">
        <w:t>Starting Points</w:t>
      </w:r>
      <w:r w:rsidRPr="005C347C">
        <w:t xml:space="preserve"> </w:t>
      </w:r>
    </w:p>
    <w:p w14:paraId="297A569A" w14:textId="32C54527" w:rsidR="005F2A15" w:rsidRDefault="005F2A15" w:rsidP="00B23CAE">
      <w:pPr>
        <w:jc w:val="both"/>
      </w:pPr>
      <w:r>
        <w:t xml:space="preserve">All technical documents are located in the following GitHub repository: </w:t>
      </w:r>
      <w:hyperlink r:id="rId19" w:history="1">
        <w:r w:rsidRPr="00543324">
          <w:rPr>
            <w:rStyle w:val="Hyperlink"/>
          </w:rPr>
          <w:t>www.github.com/dme722/FlyNet</w:t>
        </w:r>
      </w:hyperlink>
    </w:p>
    <w:p w14:paraId="11B03F02" w14:textId="77777777" w:rsidR="005F2A15" w:rsidRDefault="005F2A15" w:rsidP="00B23CAE">
      <w:pPr>
        <w:jc w:val="both"/>
      </w:pPr>
    </w:p>
    <w:p w14:paraId="54FAADCD" w14:textId="3507FF56" w:rsidR="005F2A15" w:rsidRDefault="005F2A15" w:rsidP="00B23CAE">
      <w:pPr>
        <w:jc w:val="both"/>
      </w:pPr>
      <w:r>
        <w:t>All flight code can be found in the following BitBucket repository:</w:t>
      </w:r>
    </w:p>
    <w:p w14:paraId="22F53BE8" w14:textId="1D4D61CE" w:rsidR="005F2A15" w:rsidRDefault="00DC6992" w:rsidP="00B23CAE">
      <w:pPr>
        <w:jc w:val="both"/>
      </w:pPr>
      <w:hyperlink r:id="rId20" w:history="1">
        <w:r w:rsidR="005F2A15" w:rsidRPr="00543324">
          <w:rPr>
            <w:rStyle w:val="Hyperlink"/>
          </w:rPr>
          <w:t>https://bitbucket.org/cuflynet/</w:t>
        </w:r>
      </w:hyperlink>
    </w:p>
    <w:p w14:paraId="727663DA" w14:textId="77777777" w:rsidR="005F2A15" w:rsidRDefault="005F2A15" w:rsidP="00B23CAE">
      <w:pPr>
        <w:jc w:val="both"/>
      </w:pPr>
    </w:p>
    <w:p w14:paraId="1113FAEA" w14:textId="77777777" w:rsidR="001514B9" w:rsidRDefault="001514B9" w:rsidP="00B23CAE">
      <w:pPr>
        <w:jc w:val="both"/>
      </w:pPr>
    </w:p>
    <w:p w14:paraId="4E229307" w14:textId="1F52F483" w:rsidR="00B23CAE" w:rsidRDefault="005F2A15" w:rsidP="00B23CAE">
      <w:pPr>
        <w:pStyle w:val="ListParagraph"/>
        <w:numPr>
          <w:ilvl w:val="0"/>
          <w:numId w:val="23"/>
        </w:numPr>
        <w:jc w:val="both"/>
      </w:pPr>
      <w:r>
        <w:t>The planning subsystem is currently under construction, and is implemented in MATLAB files in the GitHub repository in the following directory: “/FlyNet/Techincal/pathPlanner”. The planning subsystem is still in the process of implementing these algorithms in flight compatible version (in C/C++ or Python). Please coordinate with the planning team on how to pass waypoint information from the planning subsystem to autopilot controllers.</w:t>
      </w:r>
    </w:p>
    <w:p w14:paraId="6AC8402D" w14:textId="7096CEC0" w:rsidR="005F2A15" w:rsidRDefault="005F2A15" w:rsidP="00B23CAE">
      <w:pPr>
        <w:pStyle w:val="ListParagraph"/>
        <w:numPr>
          <w:ilvl w:val="0"/>
          <w:numId w:val="23"/>
        </w:numPr>
        <w:jc w:val="both"/>
      </w:pPr>
      <w:r>
        <w:t xml:space="preserve">The obstacle avoidance algorithms are not yet implemented in any form, however, they will be implemented using obstacle information from the DJI Guidance system. The documentation for this sensor can be found here: </w:t>
      </w:r>
      <w:hyperlink r:id="rId21" w:history="1">
        <w:r w:rsidRPr="00543324">
          <w:rPr>
            <w:rStyle w:val="Hyperlink"/>
          </w:rPr>
          <w:t>http://www.sekidorc.com/pdf/Guidance_UserManual_en_v1.2_150803.pdf</w:t>
        </w:r>
      </w:hyperlink>
      <w:r>
        <w:br/>
        <w:t>In order to pull data from the Guidance sensor, a Guidance ROS node will be used, the documentation and code for which can be found in the following repository:</w:t>
      </w:r>
      <w:r>
        <w:br/>
      </w:r>
      <w:hyperlink r:id="rId22" w:history="1">
        <w:r w:rsidRPr="00543324">
          <w:rPr>
            <w:rStyle w:val="Hyperlink"/>
          </w:rPr>
          <w:t>https://bitbucket.org/cuflynet/guidance-sdk-ros</w:t>
        </w:r>
      </w:hyperlink>
      <w:r>
        <w:br/>
        <w:t xml:space="preserve">Once data is being pulled into your script using this node, </w:t>
      </w:r>
      <w:r w:rsidR="000B524D">
        <w:t xml:space="preserve">obstacle avoidance algorithms can be implemented </w:t>
      </w:r>
      <w:r w:rsidR="00AD42F0">
        <w:t>by examining the distances to closest obstacles. If an obstacle is within a certain distance threshold, a maneuver can be performed to avoid collision.</w:t>
      </w:r>
    </w:p>
    <w:p w14:paraId="5AEF71FC" w14:textId="4A00D723" w:rsidR="005F2A15" w:rsidRDefault="00152B68" w:rsidP="00B23CAE">
      <w:pPr>
        <w:pStyle w:val="ListParagraph"/>
        <w:numPr>
          <w:ilvl w:val="0"/>
          <w:numId w:val="23"/>
        </w:numPr>
        <w:jc w:val="both"/>
      </w:pPr>
      <w:r>
        <w:t>Once the planning and obstacle avoidance algorithms have been implemented, the flight control code can be found in the BitBucket repository listed above (all nodes that don’t have “Guidance” in the name”). The instructions for running flight code, VICON position publishing, etc. can be found at</w:t>
      </w:r>
      <w:r w:rsidR="00BE0AD4">
        <w:t xml:space="preserve">: </w:t>
      </w:r>
      <w:hyperlink r:id="rId23" w:history="1">
        <w:r w:rsidR="00BE0AD4" w:rsidRPr="008144C2">
          <w:rPr>
            <w:rStyle w:val="Hyperlink"/>
          </w:rPr>
          <w:t>https://github.com/dme722/FlyNet/blob/master/Technical/documentation/howto/flight_test_instructions.txt</w:t>
        </w:r>
      </w:hyperlink>
    </w:p>
    <w:p w14:paraId="1D872ACE" w14:textId="2CC5897A" w:rsidR="00BE0AD4" w:rsidRDefault="009E6A30" w:rsidP="00B23CAE">
      <w:pPr>
        <w:pStyle w:val="ListParagraph"/>
        <w:numPr>
          <w:ilvl w:val="0"/>
          <w:numId w:val="23"/>
        </w:numPr>
        <w:jc w:val="both"/>
      </w:pPr>
      <w:r>
        <w:t xml:space="preserve">Similar to 3, use the same flight instructions. The flight search sequences are defined to be stop every 5 meters and perform a scan, the commands for yaw scans have yet to be implemented, so these scripts should be written, and then flight tested as above. The yaw control gains may need to be tuned. </w:t>
      </w:r>
    </w:p>
    <w:p w14:paraId="6DC330DD" w14:textId="69759F85" w:rsidR="001A1BBE" w:rsidRPr="001514B9" w:rsidRDefault="001A1BBE" w:rsidP="00B23CAE">
      <w:pPr>
        <w:pStyle w:val="ListParagraph"/>
        <w:numPr>
          <w:ilvl w:val="0"/>
          <w:numId w:val="23"/>
        </w:numPr>
        <w:jc w:val="both"/>
      </w:pPr>
      <w:r>
        <w:t xml:space="preserve">For now, we need to wait for the Perception team to become more mature on it’s SLAM position estimate reliability. However, work does need to be done on creating a ROS node where the position estimate from RTAB Map can be published. See the BitBucket for RTAB Map code. </w:t>
      </w:r>
    </w:p>
    <w:p w14:paraId="78E9259F" w14:textId="0D030F47" w:rsidR="00B23CAE" w:rsidRPr="00B23CAE" w:rsidRDefault="001514B9" w:rsidP="00B74C9B">
      <w:pPr>
        <w:pStyle w:val="Heading2"/>
        <w:jc w:val="both"/>
      </w:pPr>
      <w:r>
        <w:t>3.3</w:t>
      </w:r>
      <w:r w:rsidR="005C347C">
        <w:t xml:space="preserve">: </w:t>
      </w:r>
      <w:r>
        <w:t>Improvement, Updates, Verification</w:t>
      </w:r>
    </w:p>
    <w:p w14:paraId="1A8A26FC" w14:textId="29325137" w:rsidR="00B23CAE" w:rsidRDefault="00B74C9B" w:rsidP="00A80CA5">
      <w:pPr>
        <w:pStyle w:val="ListParagraph"/>
        <w:numPr>
          <w:ilvl w:val="0"/>
          <w:numId w:val="24"/>
        </w:numPr>
        <w:jc w:val="both"/>
      </w:pPr>
      <w:r>
        <w:t xml:space="preserve">As the path planning algorithms and SLAM position feedback are incorporated, it is likely that control gains will need to be adjusted, as our current models for SLAM position estimate performance are low fidelity. Our current gain scheme performs well with VICON as the position estimate source, but since VICON has relatively low noise and error, these gains will most likely need to be relaxed once the Perception subsystem is in place for position feedback. </w:t>
      </w:r>
    </w:p>
    <w:p w14:paraId="160AB0B4" w14:textId="2793D2A9" w:rsidR="001734F0" w:rsidRDefault="001734F0" w:rsidP="00A80CA5">
      <w:pPr>
        <w:pStyle w:val="ListParagraph"/>
        <w:numPr>
          <w:ilvl w:val="0"/>
          <w:numId w:val="24"/>
        </w:numPr>
        <w:jc w:val="both"/>
      </w:pPr>
      <w:r>
        <w:t xml:space="preserve">Similarly, the thresholds for maneuvering away from obstacles will need to be adjusted as the algorithms are incorporated. </w:t>
      </w:r>
    </w:p>
    <w:p w14:paraId="5D9B3D84" w14:textId="117CC455" w:rsidR="001734F0" w:rsidRDefault="00933F98" w:rsidP="00A80CA5">
      <w:pPr>
        <w:pStyle w:val="ListParagraph"/>
        <w:numPr>
          <w:ilvl w:val="0"/>
          <w:numId w:val="24"/>
        </w:numPr>
        <w:jc w:val="both"/>
      </w:pPr>
      <w:r>
        <w:t xml:space="preserve">An autonomous landing feature still needs to be implemented, as this could likely save the flight team time and effort in creating landing gear, as the landing gear frequently breaks during manual takeover due to hard landings. </w:t>
      </w:r>
    </w:p>
    <w:p w14:paraId="09F74254" w14:textId="77777777" w:rsidR="009D4536" w:rsidRPr="005C347C" w:rsidRDefault="009D4536" w:rsidP="00B23CAE">
      <w:pPr>
        <w:jc w:val="both"/>
      </w:pPr>
    </w:p>
    <w:sectPr w:rsidR="009D4536" w:rsidRPr="005C347C" w:rsidSect="005C347C">
      <w:headerReference w:type="even" r:id="rId24"/>
      <w:headerReference w:type="default" r:id="rId25"/>
      <w:footerReference w:type="default" r:id="rId26"/>
      <w:headerReference w:type="first" r:id="rId27"/>
      <w:footerReference w:type="first" r:id="rId28"/>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152B68" w:rsidRDefault="00152B68">
      <w:pPr>
        <w:spacing w:line="240" w:lineRule="auto"/>
      </w:pPr>
      <w:r>
        <w:separator/>
      </w:r>
    </w:p>
  </w:endnote>
  <w:endnote w:type="continuationSeparator" w:id="0">
    <w:p w14:paraId="39C1B895" w14:textId="77777777" w:rsidR="00152B68" w:rsidRDefault="00152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152B68" w:rsidRDefault="00152B68" w:rsidP="00C67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152B68" w:rsidRDefault="00152B68" w:rsidP="00C679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152B68" w:rsidRDefault="00152B68" w:rsidP="00C6797E">
    <w:pPr>
      <w:pStyle w:val="Footer"/>
      <w:framePr w:wrap="around" w:vAnchor="text" w:hAnchor="margin" w:xAlign="right" w:y="1"/>
      <w:rPr>
        <w:rStyle w:val="PageNumber"/>
      </w:rPr>
    </w:pPr>
  </w:p>
  <w:p w14:paraId="38AA441C" w14:textId="77777777" w:rsidR="00152B68" w:rsidRDefault="00152B68" w:rsidP="00C6797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152B68" w:rsidRDefault="00152B68" w:rsidP="00C67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152B68" w:rsidRDefault="00152B68" w:rsidP="00C6797E">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152B68" w:rsidRDefault="00152B68" w:rsidP="00C67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152B68" w:rsidRPr="00D07B11" w:rsidRDefault="00152B68" w:rsidP="00C6797E">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152B68" w:rsidRPr="00D07B11" w:rsidRDefault="00152B68" w:rsidP="00C6797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152B68" w:rsidRDefault="00152B68">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152B68" w:rsidRDefault="00152B68">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152B68" w:rsidRDefault="00152B68">
      <w:pPr>
        <w:spacing w:line="240" w:lineRule="auto"/>
      </w:pPr>
      <w:r>
        <w:separator/>
      </w:r>
    </w:p>
  </w:footnote>
  <w:footnote w:type="continuationSeparator" w:id="0">
    <w:p w14:paraId="39E52066" w14:textId="77777777" w:rsidR="00152B68" w:rsidRDefault="00152B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152B68" w:rsidRPr="002848A2" w:rsidRDefault="00152B68" w:rsidP="00C6797E">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152B68" w:rsidRPr="00EF516E" w:rsidRDefault="00152B68" w:rsidP="00C6797E">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152B68" w:rsidRDefault="00152B6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152B68" w:rsidRPr="002848A2" w:rsidRDefault="00152B68" w:rsidP="00C6797E">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152B68" w:rsidRPr="002848A2" w:rsidRDefault="00152B68" w:rsidP="00C6797E">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152B68" w:rsidRPr="00EF516E" w:rsidRDefault="00152B68" w:rsidP="00C6797E">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152B68" w:rsidRDefault="00152B68">
    <w:pPr>
      <w:pStyle w:val="Header"/>
    </w:pPr>
  </w:p>
  <w:p w14:paraId="1D9071C2" w14:textId="77777777" w:rsidR="00152B68" w:rsidRDefault="00152B6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71"/>
      <w:gridCol w:w="2588"/>
      <w:gridCol w:w="2981"/>
      <w:gridCol w:w="480"/>
    </w:tblGrid>
    <w:tr w:rsidR="00152B68" w14:paraId="3296F103" w14:textId="77777777">
      <w:tc>
        <w:tcPr>
          <w:tcW w:w="2322" w:type="dxa"/>
        </w:tcPr>
        <w:p w14:paraId="54F33200" w14:textId="12C34FD1" w:rsidR="00152B68" w:rsidRDefault="00152B68" w:rsidP="004B3FE6">
          <w:pPr>
            <w:pStyle w:val="Date"/>
          </w:pPr>
          <w:r>
            <w:t>12/13/2015</w:t>
          </w:r>
        </w:p>
      </w:tc>
      <w:tc>
        <w:tcPr>
          <w:tcW w:w="3483" w:type="dxa"/>
        </w:tcPr>
        <w:p w14:paraId="10D21F44" w14:textId="35F043E0" w:rsidR="00152B68" w:rsidRDefault="00152B68" w:rsidP="00C6797E">
          <w:pPr>
            <w:pStyle w:val="Header-Continued"/>
          </w:pPr>
          <w:r>
            <w:t>FlyNet</w:t>
          </w:r>
        </w:p>
      </w:tc>
      <w:sdt>
        <w:sdtPr>
          <w:id w:val="32659646"/>
          <w:placeholder>
            <w:docPart w:val="7F184CBD44B0984FB3B5A343E023D7E1"/>
          </w:placeholder>
        </w:sdtPr>
        <w:sdtEndPr/>
        <w:sdtContent>
          <w:tc>
            <w:tcPr>
              <w:tcW w:w="3825" w:type="dxa"/>
            </w:tcPr>
            <w:p w14:paraId="68063171" w14:textId="2D8E0D9A" w:rsidR="00152B68" w:rsidRDefault="00152B68" w:rsidP="00C6797E">
              <w:pPr>
                <w:pStyle w:val="Subtitle"/>
              </w:pPr>
              <w:r>
                <w:t>Spring 2015: Flight Controls Subsystem Summary</w:t>
              </w:r>
            </w:p>
          </w:tc>
        </w:sdtContent>
      </w:sdt>
      <w:tc>
        <w:tcPr>
          <w:tcW w:w="666" w:type="dxa"/>
        </w:tcPr>
        <w:p w14:paraId="50A3AFAA" w14:textId="77777777" w:rsidR="00152B68" w:rsidRDefault="00152B68">
          <w:pPr>
            <w:pStyle w:val="Page"/>
          </w:pPr>
          <w:r>
            <w:fldChar w:fldCharType="begin"/>
          </w:r>
          <w:r>
            <w:instrText xml:space="preserve"> page </w:instrText>
          </w:r>
          <w:r>
            <w:fldChar w:fldCharType="separate"/>
          </w:r>
          <w:r w:rsidR="00DC6992">
            <w:rPr>
              <w:noProof/>
            </w:rPr>
            <w:t>4</w:t>
          </w:r>
          <w:r>
            <w:rPr>
              <w:noProof/>
            </w:rPr>
            <w:fldChar w:fldCharType="end"/>
          </w:r>
        </w:p>
      </w:tc>
    </w:tr>
  </w:tbl>
  <w:p w14:paraId="63A8DB47" w14:textId="77777777" w:rsidR="00152B68" w:rsidRDefault="00152B68">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4680"/>
      <w:gridCol w:w="4680"/>
    </w:tblGrid>
    <w:tr w:rsidR="00152B68" w14:paraId="207D3345" w14:textId="77777777">
      <w:tc>
        <w:tcPr>
          <w:tcW w:w="2500" w:type="pct"/>
        </w:tcPr>
        <w:p w14:paraId="68EC20A4" w14:textId="77777777" w:rsidR="00152B68" w:rsidRDefault="00152B68">
          <w:pPr>
            <w:pStyle w:val="Header-Left"/>
          </w:pPr>
        </w:p>
      </w:tc>
      <w:tc>
        <w:tcPr>
          <w:tcW w:w="2500" w:type="pct"/>
        </w:tcPr>
        <w:p w14:paraId="45AD32A8" w14:textId="77777777" w:rsidR="00152B68" w:rsidRDefault="00152B68">
          <w:pPr>
            <w:pStyle w:val="Header-Right"/>
          </w:pPr>
        </w:p>
      </w:tc>
    </w:tr>
    <w:tr w:rsidR="00152B68" w14:paraId="6C246E84" w14:textId="77777777">
      <w:tc>
        <w:tcPr>
          <w:tcW w:w="2500" w:type="pct"/>
        </w:tcPr>
        <w:p w14:paraId="7E24A88B" w14:textId="77777777" w:rsidR="00152B68" w:rsidRDefault="00152B68">
          <w:pPr>
            <w:pStyle w:val="Header-Left"/>
          </w:pPr>
          <w:r>
            <w:t>cTIDE</w:t>
          </w:r>
        </w:p>
      </w:tc>
      <w:tc>
        <w:tcPr>
          <w:tcW w:w="2500" w:type="pct"/>
        </w:tcPr>
        <w:p w14:paraId="5F62CB77" w14:textId="77777777" w:rsidR="00152B68" w:rsidRDefault="00152B68">
          <w:pPr>
            <w:pStyle w:val="Header-Right"/>
          </w:pPr>
        </w:p>
      </w:tc>
    </w:tr>
  </w:tbl>
  <w:p w14:paraId="4CB0B96F" w14:textId="77777777" w:rsidR="00152B68" w:rsidRDefault="00152B6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B524D"/>
    <w:rsid w:val="000C3316"/>
    <w:rsid w:val="000D5AAA"/>
    <w:rsid w:val="000D61E1"/>
    <w:rsid w:val="000E227A"/>
    <w:rsid w:val="001368CF"/>
    <w:rsid w:val="001514B9"/>
    <w:rsid w:val="00152B68"/>
    <w:rsid w:val="001734F0"/>
    <w:rsid w:val="001A1BBE"/>
    <w:rsid w:val="001B1FD5"/>
    <w:rsid w:val="001B58A9"/>
    <w:rsid w:val="001F2DC9"/>
    <w:rsid w:val="00200137"/>
    <w:rsid w:val="0026000F"/>
    <w:rsid w:val="00263163"/>
    <w:rsid w:val="002753AF"/>
    <w:rsid w:val="002C00BB"/>
    <w:rsid w:val="002F27FF"/>
    <w:rsid w:val="002F6D7A"/>
    <w:rsid w:val="00321601"/>
    <w:rsid w:val="003458D5"/>
    <w:rsid w:val="00350378"/>
    <w:rsid w:val="003809E0"/>
    <w:rsid w:val="00390382"/>
    <w:rsid w:val="003B5CD5"/>
    <w:rsid w:val="003E2DD5"/>
    <w:rsid w:val="003F27FE"/>
    <w:rsid w:val="00416DEC"/>
    <w:rsid w:val="00431760"/>
    <w:rsid w:val="004352DB"/>
    <w:rsid w:val="00437078"/>
    <w:rsid w:val="00446F43"/>
    <w:rsid w:val="00451085"/>
    <w:rsid w:val="0047603F"/>
    <w:rsid w:val="00481B13"/>
    <w:rsid w:val="00483AF8"/>
    <w:rsid w:val="004A77A0"/>
    <w:rsid w:val="004B3FE6"/>
    <w:rsid w:val="005120FE"/>
    <w:rsid w:val="00545DFB"/>
    <w:rsid w:val="005537F4"/>
    <w:rsid w:val="00553EDB"/>
    <w:rsid w:val="00565C9D"/>
    <w:rsid w:val="00576F12"/>
    <w:rsid w:val="005A6A37"/>
    <w:rsid w:val="005B5CBE"/>
    <w:rsid w:val="005C347C"/>
    <w:rsid w:val="005F2A15"/>
    <w:rsid w:val="0062717A"/>
    <w:rsid w:val="00663934"/>
    <w:rsid w:val="006716A7"/>
    <w:rsid w:val="006725D4"/>
    <w:rsid w:val="00703E02"/>
    <w:rsid w:val="0072704A"/>
    <w:rsid w:val="007A3CD7"/>
    <w:rsid w:val="007E6160"/>
    <w:rsid w:val="00820331"/>
    <w:rsid w:val="00825502"/>
    <w:rsid w:val="00874E76"/>
    <w:rsid w:val="00891943"/>
    <w:rsid w:val="008930B9"/>
    <w:rsid w:val="008A19CC"/>
    <w:rsid w:val="00910EE0"/>
    <w:rsid w:val="00912B90"/>
    <w:rsid w:val="00933F98"/>
    <w:rsid w:val="00935B52"/>
    <w:rsid w:val="00937A23"/>
    <w:rsid w:val="00993686"/>
    <w:rsid w:val="009A3886"/>
    <w:rsid w:val="009D4536"/>
    <w:rsid w:val="009E5190"/>
    <w:rsid w:val="009E6A30"/>
    <w:rsid w:val="00A60729"/>
    <w:rsid w:val="00A62059"/>
    <w:rsid w:val="00A80CA5"/>
    <w:rsid w:val="00AD42F0"/>
    <w:rsid w:val="00B01107"/>
    <w:rsid w:val="00B23CAE"/>
    <w:rsid w:val="00B74C9B"/>
    <w:rsid w:val="00B81A95"/>
    <w:rsid w:val="00BB0DA7"/>
    <w:rsid w:val="00BD133A"/>
    <w:rsid w:val="00BE0AD4"/>
    <w:rsid w:val="00C3753B"/>
    <w:rsid w:val="00C43413"/>
    <w:rsid w:val="00C6082B"/>
    <w:rsid w:val="00C6797E"/>
    <w:rsid w:val="00C96A47"/>
    <w:rsid w:val="00CB61A4"/>
    <w:rsid w:val="00D7283A"/>
    <w:rsid w:val="00D97F9C"/>
    <w:rsid w:val="00DC6992"/>
    <w:rsid w:val="00DE46D8"/>
    <w:rsid w:val="00DF4D4E"/>
    <w:rsid w:val="00E07A83"/>
    <w:rsid w:val="00E21D84"/>
    <w:rsid w:val="00E2692A"/>
    <w:rsid w:val="00E3230A"/>
    <w:rsid w:val="00EA51B4"/>
    <w:rsid w:val="00EF1C2A"/>
    <w:rsid w:val="00EF2CC5"/>
    <w:rsid w:val="00FB08EA"/>
    <w:rsid w:val="00FB1A80"/>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 w:type="character" w:customStyle="1" w:styleId="apple-converted-space">
    <w:name w:val="apple-converted-space"/>
    <w:basedOn w:val="DefaultParagraphFont"/>
    <w:rsid w:val="00B81A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 w:type="character" w:customStyle="1" w:styleId="apple-converted-space">
    <w:name w:val="apple-converted-space"/>
    <w:basedOn w:val="DefaultParagraphFont"/>
    <w:rsid w:val="00B8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3771">
      <w:bodyDiv w:val="1"/>
      <w:marLeft w:val="0"/>
      <w:marRight w:val="0"/>
      <w:marTop w:val="0"/>
      <w:marBottom w:val="0"/>
      <w:divBdr>
        <w:top w:val="none" w:sz="0" w:space="0" w:color="auto"/>
        <w:left w:val="none" w:sz="0" w:space="0" w:color="auto"/>
        <w:bottom w:val="none" w:sz="0" w:space="0" w:color="auto"/>
        <w:right w:val="none" w:sz="0" w:space="0" w:color="auto"/>
      </w:divBdr>
    </w:div>
    <w:div w:id="106242206">
      <w:bodyDiv w:val="1"/>
      <w:marLeft w:val="0"/>
      <w:marRight w:val="0"/>
      <w:marTop w:val="0"/>
      <w:marBottom w:val="0"/>
      <w:divBdr>
        <w:top w:val="none" w:sz="0" w:space="0" w:color="auto"/>
        <w:left w:val="none" w:sz="0" w:space="0" w:color="auto"/>
        <w:bottom w:val="none" w:sz="0" w:space="0" w:color="auto"/>
        <w:right w:val="none" w:sz="0" w:space="0" w:color="auto"/>
      </w:divBdr>
    </w:div>
    <w:div w:id="373773152">
      <w:bodyDiv w:val="1"/>
      <w:marLeft w:val="0"/>
      <w:marRight w:val="0"/>
      <w:marTop w:val="0"/>
      <w:marBottom w:val="0"/>
      <w:divBdr>
        <w:top w:val="none" w:sz="0" w:space="0" w:color="auto"/>
        <w:left w:val="none" w:sz="0" w:space="0" w:color="auto"/>
        <w:bottom w:val="none" w:sz="0" w:space="0" w:color="auto"/>
        <w:right w:val="none" w:sz="0" w:space="0" w:color="auto"/>
      </w:divBdr>
    </w:div>
    <w:div w:id="389884917">
      <w:bodyDiv w:val="1"/>
      <w:marLeft w:val="0"/>
      <w:marRight w:val="0"/>
      <w:marTop w:val="0"/>
      <w:marBottom w:val="0"/>
      <w:divBdr>
        <w:top w:val="none" w:sz="0" w:space="0" w:color="auto"/>
        <w:left w:val="none" w:sz="0" w:space="0" w:color="auto"/>
        <w:bottom w:val="none" w:sz="0" w:space="0" w:color="auto"/>
        <w:right w:val="none" w:sz="0" w:space="0" w:color="auto"/>
      </w:divBdr>
    </w:div>
    <w:div w:id="639308593">
      <w:bodyDiv w:val="1"/>
      <w:marLeft w:val="0"/>
      <w:marRight w:val="0"/>
      <w:marTop w:val="0"/>
      <w:marBottom w:val="0"/>
      <w:divBdr>
        <w:top w:val="none" w:sz="0" w:space="0" w:color="auto"/>
        <w:left w:val="none" w:sz="0" w:space="0" w:color="auto"/>
        <w:bottom w:val="none" w:sz="0" w:space="0" w:color="auto"/>
        <w:right w:val="none" w:sz="0" w:space="0" w:color="auto"/>
      </w:divBdr>
    </w:div>
    <w:div w:id="714697782">
      <w:bodyDiv w:val="1"/>
      <w:marLeft w:val="0"/>
      <w:marRight w:val="0"/>
      <w:marTop w:val="0"/>
      <w:marBottom w:val="0"/>
      <w:divBdr>
        <w:top w:val="none" w:sz="0" w:space="0" w:color="auto"/>
        <w:left w:val="none" w:sz="0" w:space="0" w:color="auto"/>
        <w:bottom w:val="none" w:sz="0" w:space="0" w:color="auto"/>
        <w:right w:val="none" w:sz="0" w:space="0" w:color="auto"/>
      </w:divBdr>
    </w:div>
    <w:div w:id="797647093">
      <w:bodyDiv w:val="1"/>
      <w:marLeft w:val="0"/>
      <w:marRight w:val="0"/>
      <w:marTop w:val="0"/>
      <w:marBottom w:val="0"/>
      <w:divBdr>
        <w:top w:val="none" w:sz="0" w:space="0" w:color="auto"/>
        <w:left w:val="none" w:sz="0" w:space="0" w:color="auto"/>
        <w:bottom w:val="none" w:sz="0" w:space="0" w:color="auto"/>
        <w:right w:val="none" w:sz="0" w:space="0" w:color="auto"/>
      </w:divBdr>
    </w:div>
    <w:div w:id="812672480">
      <w:bodyDiv w:val="1"/>
      <w:marLeft w:val="0"/>
      <w:marRight w:val="0"/>
      <w:marTop w:val="0"/>
      <w:marBottom w:val="0"/>
      <w:divBdr>
        <w:top w:val="none" w:sz="0" w:space="0" w:color="auto"/>
        <w:left w:val="none" w:sz="0" w:space="0" w:color="auto"/>
        <w:bottom w:val="none" w:sz="0" w:space="0" w:color="auto"/>
        <w:right w:val="none" w:sz="0" w:space="0" w:color="auto"/>
      </w:divBdr>
    </w:div>
    <w:div w:id="1052459400">
      <w:bodyDiv w:val="1"/>
      <w:marLeft w:val="0"/>
      <w:marRight w:val="0"/>
      <w:marTop w:val="0"/>
      <w:marBottom w:val="0"/>
      <w:divBdr>
        <w:top w:val="none" w:sz="0" w:space="0" w:color="auto"/>
        <w:left w:val="none" w:sz="0" w:space="0" w:color="auto"/>
        <w:bottom w:val="none" w:sz="0" w:space="0" w:color="auto"/>
        <w:right w:val="none" w:sz="0" w:space="0" w:color="auto"/>
      </w:divBdr>
    </w:div>
    <w:div w:id="1186213293">
      <w:bodyDiv w:val="1"/>
      <w:marLeft w:val="0"/>
      <w:marRight w:val="0"/>
      <w:marTop w:val="0"/>
      <w:marBottom w:val="0"/>
      <w:divBdr>
        <w:top w:val="none" w:sz="0" w:space="0" w:color="auto"/>
        <w:left w:val="none" w:sz="0" w:space="0" w:color="auto"/>
        <w:bottom w:val="none" w:sz="0" w:space="0" w:color="auto"/>
        <w:right w:val="none" w:sz="0" w:space="0" w:color="auto"/>
      </w:divBdr>
    </w:div>
    <w:div w:id="1261374814">
      <w:bodyDiv w:val="1"/>
      <w:marLeft w:val="0"/>
      <w:marRight w:val="0"/>
      <w:marTop w:val="0"/>
      <w:marBottom w:val="0"/>
      <w:divBdr>
        <w:top w:val="none" w:sz="0" w:space="0" w:color="auto"/>
        <w:left w:val="none" w:sz="0" w:space="0" w:color="auto"/>
        <w:bottom w:val="none" w:sz="0" w:space="0" w:color="auto"/>
        <w:right w:val="none" w:sz="0" w:space="0" w:color="auto"/>
      </w:divBdr>
    </w:div>
    <w:div w:id="207677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bitbucket.org/cuflynet/" TargetMode="External"/><Relationship Id="rId21" Type="http://schemas.openxmlformats.org/officeDocument/2006/relationships/hyperlink" Target="http://www.sekidorc.com/pdf/Guidance_UserManual_en_v1.2_150803.pdf" TargetMode="External"/><Relationship Id="rId22" Type="http://schemas.openxmlformats.org/officeDocument/2006/relationships/hyperlink" Target="https://bitbucket.org/cuflynet/guidance-sdk-ros" TargetMode="External"/><Relationship Id="rId23" Type="http://schemas.openxmlformats.org/officeDocument/2006/relationships/hyperlink" Target="https://github.com/dme722/FlyNet/blob/master/Technical/documentation/howto/flight_test_instructions.txt" TargetMode="Externa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6.xml"/><Relationship Id="rId27" Type="http://schemas.openxmlformats.org/officeDocument/2006/relationships/header" Target="header8.xml"/><Relationship Id="rId28" Type="http://schemas.openxmlformats.org/officeDocument/2006/relationships/footer" Target="footer7.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github.com/dme722/Fly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0E26D8"/>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92C82-8218-DD4C-8515-E3D40BD9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87</TotalTime>
  <Pages>6</Pages>
  <Words>1301</Words>
  <Characters>7416</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8700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23</cp:revision>
  <dcterms:created xsi:type="dcterms:W3CDTF">2015-11-25T03:15:00Z</dcterms:created>
  <dcterms:modified xsi:type="dcterms:W3CDTF">2015-12-11T01:55:00Z</dcterms:modified>
  <cp:category/>
</cp:coreProperties>
</file>