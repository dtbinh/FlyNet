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rPr>
        <w:id w:val="6002713"/>
        <w:placeholder>
          <w:docPart w:val="16C616CB3D7BFE4B91B1F4E7517DE9D0"/>
        </w:placeholder>
      </w:sdtPr>
      <w:sdtEndPr>
        <w:rPr>
          <w:rFonts w:asciiTheme="majorHAnsi" w:eastAsiaTheme="majorEastAsia" w:hAnsiTheme="majorHAnsi" w:cstheme="majorBidi"/>
          <w:smallCaps/>
          <w:color w:val="2C7C9F" w:themeColor="accent1"/>
          <w:sz w:val="32"/>
          <w:szCs w:val="32"/>
        </w:rPr>
      </w:sdtEndPr>
      <w:sdtContent>
        <w:p w14:paraId="663E0EAF" w14:textId="18723280" w:rsidR="00FB08EA" w:rsidRPr="00226A97" w:rsidRDefault="00BD133A" w:rsidP="00FB08EA">
          <w:pPr>
            <w:pStyle w:val="NoSpacing"/>
            <w:jc w:val="center"/>
            <w:rPr>
              <w:b/>
              <w:sz w:val="28"/>
              <w:szCs w:val="28"/>
            </w:rPr>
          </w:pPr>
          <w:r>
            <w:rPr>
              <w:b/>
              <w:sz w:val="28"/>
              <w:szCs w:val="28"/>
            </w:rPr>
            <w:t>Graduate Projects</w:t>
          </w:r>
        </w:p>
        <w:p w14:paraId="75C6407D" w14:textId="77777777" w:rsidR="00FB08EA" w:rsidRPr="00226A97" w:rsidRDefault="00FB08EA" w:rsidP="00FB08EA">
          <w:pPr>
            <w:pStyle w:val="NoSpacing"/>
            <w:jc w:val="center"/>
            <w:rPr>
              <w:sz w:val="28"/>
              <w:szCs w:val="28"/>
            </w:rPr>
          </w:pPr>
          <w:r w:rsidRPr="00226A97">
            <w:rPr>
              <w:sz w:val="28"/>
              <w:szCs w:val="28"/>
            </w:rPr>
            <w:t>University of Colorado at Boulder</w:t>
          </w:r>
        </w:p>
        <w:p w14:paraId="51A4F159" w14:textId="77777777" w:rsidR="00FB08EA" w:rsidRPr="00226A97" w:rsidRDefault="00FB08EA" w:rsidP="00FB08EA">
          <w:pPr>
            <w:pStyle w:val="NoSpacing"/>
            <w:jc w:val="center"/>
            <w:rPr>
              <w:bCs/>
              <w:sz w:val="28"/>
              <w:szCs w:val="28"/>
            </w:rPr>
          </w:pPr>
          <w:r w:rsidRPr="00226A97">
            <w:rPr>
              <w:sz w:val="28"/>
              <w:szCs w:val="28"/>
            </w:rPr>
            <w:t>Aerospace Engineering Sciences</w:t>
          </w:r>
        </w:p>
        <w:p w14:paraId="3FCBB993" w14:textId="47AC5020" w:rsidR="00FB08EA" w:rsidRPr="00226A97" w:rsidRDefault="00FB08EA" w:rsidP="00FB08EA">
          <w:pPr>
            <w:jc w:val="center"/>
            <w:rPr>
              <w:sz w:val="28"/>
              <w:szCs w:val="28"/>
            </w:rPr>
            <w:sectPr w:rsidR="00FB08EA" w:rsidRPr="00226A97" w:rsidSect="00CF69B5">
              <w:headerReference w:type="default" r:id="rId9"/>
              <w:footerReference w:type="even" r:id="rId10"/>
              <w:footerReference w:type="default" r:id="rId11"/>
              <w:headerReference w:type="first" r:id="rId12"/>
              <w:pgSz w:w="12240" w:h="15840" w:code="1"/>
              <w:pgMar w:top="1440" w:right="1440" w:bottom="1440" w:left="1440" w:header="720" w:footer="720" w:gutter="0"/>
              <w:pgNumType w:fmt="lowerRoman"/>
              <w:cols w:space="720" w:equalWidth="0">
                <w:col w:w="8640" w:space="360"/>
              </w:cols>
              <w:docGrid w:linePitch="360"/>
            </w:sectPr>
          </w:pPr>
          <w:r>
            <w:rPr>
              <w:sz w:val="28"/>
              <w:szCs w:val="28"/>
            </w:rPr>
            <w:t xml:space="preserve">ASEN </w:t>
          </w:r>
          <w:r w:rsidR="00545DFB">
            <w:rPr>
              <w:sz w:val="28"/>
              <w:szCs w:val="28"/>
            </w:rPr>
            <w:t>5018/602</w:t>
          </w:r>
          <w:r>
            <w:rPr>
              <w:sz w:val="28"/>
              <w:szCs w:val="28"/>
            </w:rPr>
            <w:t>8 –</w:t>
          </w:r>
          <w:r w:rsidR="0062717A">
            <w:rPr>
              <w:sz w:val="28"/>
              <w:szCs w:val="28"/>
            </w:rPr>
            <w:t>Fall</w:t>
          </w:r>
          <w:r w:rsidR="006725D4">
            <w:rPr>
              <w:sz w:val="28"/>
              <w:szCs w:val="28"/>
            </w:rPr>
            <w:t xml:space="preserve"> 2015</w:t>
          </w:r>
        </w:p>
        <w:p w14:paraId="059B18DE" w14:textId="77777777" w:rsidR="00FB08EA" w:rsidRDefault="00FB08EA" w:rsidP="00FB08EA">
          <w:pPr>
            <w:rPr>
              <w:rFonts w:ascii="Times" w:hAnsi="Times"/>
            </w:rPr>
          </w:pPr>
        </w:p>
        <w:tbl>
          <w:tblPr>
            <w:tblW w:w="9360" w:type="dxa"/>
            <w:tblBorders>
              <w:top w:val="thinThickThinLargeGap" w:sz="24" w:space="0" w:color="auto"/>
              <w:left w:val="thinThickThinLargeGap" w:sz="24" w:space="0" w:color="auto"/>
              <w:bottom w:val="thinThickThinLargeGap" w:sz="24" w:space="0" w:color="auto"/>
              <w:right w:val="thinThickThinLargeGap" w:sz="24" w:space="0" w:color="auto"/>
              <w:insideH w:val="thinThickThinLargeGap" w:sz="24" w:space="0" w:color="auto"/>
              <w:insideV w:val="thinThickThinLargeGap" w:sz="24" w:space="0" w:color="auto"/>
            </w:tblBorders>
            <w:tblLook w:val="01E0" w:firstRow="1" w:lastRow="1" w:firstColumn="1" w:lastColumn="1" w:noHBand="0" w:noVBand="0"/>
          </w:tblPr>
          <w:tblGrid>
            <w:gridCol w:w="9360"/>
          </w:tblGrid>
          <w:tr w:rsidR="00FB08EA" w:rsidRPr="00276DD6" w14:paraId="5843F5BD" w14:textId="77777777" w:rsidTr="00EB5541">
            <w:tc>
              <w:tcPr>
                <w:tcW w:w="8856" w:type="dxa"/>
              </w:tcPr>
              <w:p w14:paraId="2A15B5AC" w14:textId="060677D2" w:rsidR="00FB08EA" w:rsidRPr="00276DD6" w:rsidRDefault="00FB08EA" w:rsidP="00EB5541">
                <w:pPr>
                  <w:jc w:val="center"/>
                  <w:rPr>
                    <w:rFonts w:ascii="Times" w:hAnsi="Times"/>
                    <w:b/>
                  </w:rPr>
                </w:pPr>
              </w:p>
              <w:p w14:paraId="1DE743BB" w14:textId="77777777" w:rsidR="00FB08EA" w:rsidRPr="00276DD6" w:rsidRDefault="00FB08EA" w:rsidP="00EB5541">
                <w:pPr>
                  <w:jc w:val="center"/>
                  <w:rPr>
                    <w:rFonts w:ascii="Times" w:hAnsi="Times"/>
                    <w:b/>
                  </w:rPr>
                </w:pPr>
              </w:p>
              <w:p w14:paraId="501D1048" w14:textId="6EAE60BC" w:rsidR="00C96A47" w:rsidRDefault="00416DEC" w:rsidP="00EB5541">
                <w:pPr>
                  <w:jc w:val="center"/>
                  <w:rPr>
                    <w:rFonts w:ascii="Times" w:hAnsi="Times"/>
                    <w:b/>
                    <w:sz w:val="28"/>
                    <w:szCs w:val="28"/>
                  </w:rPr>
                </w:pPr>
                <w:proofErr w:type="spellStart"/>
                <w:r>
                  <w:rPr>
                    <w:rFonts w:ascii="Times" w:hAnsi="Times"/>
                    <w:b/>
                    <w:sz w:val="28"/>
                    <w:szCs w:val="28"/>
                  </w:rPr>
                  <w:t>FlyNet</w:t>
                </w:r>
                <w:proofErr w:type="spellEnd"/>
              </w:p>
              <w:p w14:paraId="4C1E11E8" w14:textId="52D3644C" w:rsidR="00FB08EA" w:rsidRPr="00BC28E9" w:rsidRDefault="00196823" w:rsidP="00EB5541">
                <w:pPr>
                  <w:jc w:val="center"/>
                  <w:rPr>
                    <w:rFonts w:ascii="Times" w:hAnsi="Times"/>
                    <w:b/>
                    <w:sz w:val="28"/>
                    <w:szCs w:val="28"/>
                  </w:rPr>
                </w:pPr>
                <w:r>
                  <w:rPr>
                    <w:rFonts w:ascii="Times" w:hAnsi="Times"/>
                    <w:b/>
                    <w:sz w:val="28"/>
                    <w:szCs w:val="28"/>
                  </w:rPr>
                  <w:t xml:space="preserve">Vehicle </w:t>
                </w:r>
                <w:r w:rsidR="00703E02">
                  <w:rPr>
                    <w:rFonts w:ascii="Times" w:hAnsi="Times"/>
                    <w:b/>
                    <w:sz w:val="28"/>
                    <w:szCs w:val="28"/>
                  </w:rPr>
                  <w:t>Subsystem Summary</w:t>
                </w:r>
                <w:r w:rsidR="00A62059">
                  <w:rPr>
                    <w:rFonts w:ascii="Times" w:hAnsi="Times"/>
                    <w:b/>
                    <w:sz w:val="28"/>
                    <w:szCs w:val="28"/>
                  </w:rPr>
                  <w:t>/Continuity Document</w:t>
                </w:r>
              </w:p>
              <w:p w14:paraId="38A1DB3B" w14:textId="77777777" w:rsidR="00FB08EA" w:rsidRPr="00BC28E9" w:rsidRDefault="00FB08EA" w:rsidP="00EB5541">
                <w:pPr>
                  <w:jc w:val="center"/>
                  <w:rPr>
                    <w:rFonts w:ascii="Times" w:hAnsi="Times"/>
                    <w:b/>
                  </w:rPr>
                </w:pPr>
              </w:p>
              <w:p w14:paraId="61997C57" w14:textId="77777777" w:rsidR="00FB08EA" w:rsidRPr="00276DD6" w:rsidRDefault="00FB08EA" w:rsidP="00BD133A">
                <w:pPr>
                  <w:rPr>
                    <w:rFonts w:ascii="Times" w:hAnsi="Times"/>
                  </w:rPr>
                </w:pPr>
              </w:p>
            </w:tc>
          </w:tr>
        </w:tbl>
        <w:p w14:paraId="42372F39" w14:textId="77777777" w:rsidR="00FB08EA" w:rsidRDefault="00FB08EA" w:rsidP="00FB08EA">
          <w:pPr>
            <w:rPr>
              <w:rFonts w:ascii="Times" w:hAnsi="Times"/>
              <w:sz w:val="28"/>
              <w:szCs w:val="28"/>
            </w:rPr>
          </w:pPr>
        </w:p>
        <w:p w14:paraId="5A1B7632" w14:textId="77777777" w:rsidR="00FB08EA" w:rsidRPr="00493030" w:rsidRDefault="00FB08EA" w:rsidP="00FB08EA">
          <w:pPr>
            <w:rPr>
              <w:rFonts w:ascii="Times" w:hAnsi="Times"/>
              <w:sz w:val="28"/>
              <w:szCs w:val="28"/>
            </w:rPr>
          </w:pPr>
        </w:p>
        <w:tbl>
          <w:tblPr>
            <w:tblW w:w="9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728"/>
            <w:gridCol w:w="3060"/>
            <w:gridCol w:w="4572"/>
          </w:tblGrid>
          <w:tr w:rsidR="00FB08EA" w14:paraId="092853C4" w14:textId="77777777" w:rsidTr="00EB5541">
            <w:trPr>
              <w:trHeight w:hRule="exact" w:val="432"/>
            </w:trPr>
            <w:tc>
              <w:tcPr>
                <w:tcW w:w="9360" w:type="dxa"/>
                <w:gridSpan w:val="3"/>
                <w:tcBorders>
                  <w:top w:val="nil"/>
                  <w:left w:val="nil"/>
                  <w:right w:val="nil"/>
                </w:tcBorders>
                <w:vAlign w:val="center"/>
              </w:tcPr>
              <w:p w14:paraId="6A9249DB" w14:textId="77777777" w:rsidR="00FB08EA" w:rsidRPr="00276DD6" w:rsidRDefault="00FB08EA" w:rsidP="00EB5541">
                <w:pPr>
                  <w:jc w:val="center"/>
                  <w:rPr>
                    <w:b/>
                    <w:sz w:val="28"/>
                    <w:szCs w:val="28"/>
                  </w:rPr>
                </w:pPr>
                <w:r w:rsidRPr="00276DD6">
                  <w:rPr>
                    <w:b/>
                    <w:sz w:val="28"/>
                    <w:szCs w:val="28"/>
                  </w:rPr>
                  <w:t>Approvers List</w:t>
                </w:r>
              </w:p>
            </w:tc>
          </w:tr>
          <w:tr w:rsidR="00FB08EA" w14:paraId="4DECD202" w14:textId="77777777" w:rsidTr="00EB5541">
            <w:trPr>
              <w:trHeight w:val="360"/>
            </w:trPr>
            <w:tc>
              <w:tcPr>
                <w:tcW w:w="1728" w:type="dxa"/>
                <w:vAlign w:val="center"/>
              </w:tcPr>
              <w:p w14:paraId="6B224DAF" w14:textId="77777777" w:rsidR="00FB08EA" w:rsidRDefault="00FB08EA" w:rsidP="00EB5541"/>
            </w:tc>
            <w:tc>
              <w:tcPr>
                <w:tcW w:w="3060" w:type="dxa"/>
                <w:vAlign w:val="center"/>
              </w:tcPr>
              <w:p w14:paraId="1E0B175B" w14:textId="77777777" w:rsidR="00FB08EA" w:rsidRPr="00770E85" w:rsidRDefault="00FB08EA" w:rsidP="00EB5541">
                <w:pPr>
                  <w:jc w:val="center"/>
                </w:pPr>
                <w:r w:rsidRPr="00770E85">
                  <w:t>Title</w:t>
                </w:r>
              </w:p>
            </w:tc>
            <w:tc>
              <w:tcPr>
                <w:tcW w:w="4572" w:type="dxa"/>
                <w:vAlign w:val="center"/>
              </w:tcPr>
              <w:p w14:paraId="2A8BBD60" w14:textId="77777777" w:rsidR="00FB08EA" w:rsidRPr="00770E85" w:rsidRDefault="00FB08EA" w:rsidP="00EB5541">
                <w:pPr>
                  <w:jc w:val="center"/>
                </w:pPr>
                <w:r w:rsidRPr="00770E85">
                  <w:t>Name</w:t>
                </w:r>
              </w:p>
            </w:tc>
          </w:tr>
          <w:tr w:rsidR="00FB08EA" w14:paraId="7A4B380D" w14:textId="77777777" w:rsidTr="00EB5541">
            <w:trPr>
              <w:trHeight w:val="360"/>
            </w:trPr>
            <w:tc>
              <w:tcPr>
                <w:tcW w:w="1728" w:type="dxa"/>
                <w:vAlign w:val="center"/>
              </w:tcPr>
              <w:p w14:paraId="1141712B" w14:textId="77777777" w:rsidR="00FB08EA" w:rsidRDefault="00FB08EA" w:rsidP="00EB5541">
                <w:r>
                  <w:t>Prepared By</w:t>
                </w:r>
              </w:p>
            </w:tc>
            <w:tc>
              <w:tcPr>
                <w:tcW w:w="3060" w:type="dxa"/>
                <w:vAlign w:val="center"/>
              </w:tcPr>
              <w:p w14:paraId="169F3B51" w14:textId="50FDC73C" w:rsidR="00FB08EA" w:rsidRPr="00762878" w:rsidRDefault="00196823" w:rsidP="00416DEC">
                <w:r>
                  <w:t>Vehicle</w:t>
                </w:r>
                <w:r w:rsidR="00416DEC">
                  <w:t xml:space="preserve"> Team</w:t>
                </w:r>
              </w:p>
            </w:tc>
            <w:tc>
              <w:tcPr>
                <w:tcW w:w="4572" w:type="dxa"/>
                <w:vAlign w:val="center"/>
              </w:tcPr>
              <w:p w14:paraId="75B34AD8" w14:textId="78C6A0A3" w:rsidR="00FB08EA" w:rsidRPr="00762878" w:rsidRDefault="00FB08EA" w:rsidP="00EB5541"/>
            </w:tc>
          </w:tr>
          <w:tr w:rsidR="00BB0DA7" w14:paraId="46EE6218" w14:textId="77777777" w:rsidTr="00EB5541">
            <w:trPr>
              <w:trHeight w:val="360"/>
            </w:trPr>
            <w:tc>
              <w:tcPr>
                <w:tcW w:w="1728" w:type="dxa"/>
                <w:vAlign w:val="center"/>
              </w:tcPr>
              <w:p w14:paraId="40BBCDF2" w14:textId="77777777" w:rsidR="00BB0DA7" w:rsidRDefault="00BB0DA7" w:rsidP="00EB5541"/>
            </w:tc>
            <w:tc>
              <w:tcPr>
                <w:tcW w:w="3060" w:type="dxa"/>
                <w:vAlign w:val="center"/>
              </w:tcPr>
              <w:p w14:paraId="7FD89AA6" w14:textId="77777777" w:rsidR="00BB0DA7" w:rsidRDefault="00BB0DA7" w:rsidP="00EB5541"/>
            </w:tc>
            <w:tc>
              <w:tcPr>
                <w:tcW w:w="4572" w:type="dxa"/>
                <w:vAlign w:val="center"/>
              </w:tcPr>
              <w:p w14:paraId="33B1CC10" w14:textId="77777777" w:rsidR="00BB0DA7" w:rsidRPr="00762878" w:rsidRDefault="00BB0DA7" w:rsidP="00EB5541"/>
            </w:tc>
          </w:tr>
          <w:tr w:rsidR="00FB08EA" w14:paraId="3E4EF9BA" w14:textId="77777777" w:rsidTr="00EB5541">
            <w:trPr>
              <w:trHeight w:val="360"/>
            </w:trPr>
            <w:tc>
              <w:tcPr>
                <w:tcW w:w="1728" w:type="dxa"/>
                <w:vAlign w:val="center"/>
              </w:tcPr>
              <w:p w14:paraId="32B24708" w14:textId="77777777" w:rsidR="00FB08EA" w:rsidRDefault="00FB08EA" w:rsidP="00EB5541">
                <w:r>
                  <w:t>Approved By</w:t>
                </w:r>
              </w:p>
            </w:tc>
            <w:tc>
              <w:tcPr>
                <w:tcW w:w="3060" w:type="dxa"/>
                <w:vAlign w:val="center"/>
              </w:tcPr>
              <w:p w14:paraId="7C5BBE91" w14:textId="76482A12" w:rsidR="00FB08EA" w:rsidRPr="00762878" w:rsidRDefault="00196823" w:rsidP="00416DEC">
                <w:r>
                  <w:t>Vehicle</w:t>
                </w:r>
                <w:bookmarkStart w:id="0" w:name="_GoBack"/>
                <w:bookmarkEnd w:id="0"/>
                <w:r w:rsidR="00EF2CC5">
                  <w:t xml:space="preserve"> Lead</w:t>
                </w:r>
              </w:p>
            </w:tc>
            <w:tc>
              <w:tcPr>
                <w:tcW w:w="4572" w:type="dxa"/>
                <w:vAlign w:val="center"/>
              </w:tcPr>
              <w:p w14:paraId="66AAB783" w14:textId="6CC7DAF3" w:rsidR="00FB08EA" w:rsidRPr="00762878" w:rsidRDefault="00FB08EA" w:rsidP="00EB5541"/>
            </w:tc>
          </w:tr>
          <w:tr w:rsidR="00FB08EA" w14:paraId="3C59A49C" w14:textId="77777777" w:rsidTr="00EB5541">
            <w:trPr>
              <w:trHeight w:val="360"/>
            </w:trPr>
            <w:tc>
              <w:tcPr>
                <w:tcW w:w="1728" w:type="dxa"/>
                <w:vAlign w:val="center"/>
              </w:tcPr>
              <w:p w14:paraId="76CF25F0" w14:textId="77777777" w:rsidR="00FB08EA" w:rsidRDefault="00FB08EA" w:rsidP="00EB5541">
                <w:r>
                  <w:t>Approved By</w:t>
                </w:r>
              </w:p>
            </w:tc>
            <w:tc>
              <w:tcPr>
                <w:tcW w:w="3060" w:type="dxa"/>
                <w:vAlign w:val="center"/>
              </w:tcPr>
              <w:p w14:paraId="03EF726F" w14:textId="77777777" w:rsidR="00FB08EA" w:rsidRPr="00762878" w:rsidRDefault="00FB08EA" w:rsidP="00EB5541">
                <w:r>
                  <w:t>Systems Engineer</w:t>
                </w:r>
              </w:p>
            </w:tc>
            <w:tc>
              <w:tcPr>
                <w:tcW w:w="4572" w:type="dxa"/>
                <w:vAlign w:val="center"/>
              </w:tcPr>
              <w:p w14:paraId="1405C4C0" w14:textId="1D9C88FC" w:rsidR="00FB08EA" w:rsidRPr="00762878" w:rsidRDefault="00FB08EA" w:rsidP="00EB5541"/>
            </w:tc>
          </w:tr>
          <w:tr w:rsidR="006716A7" w14:paraId="262A5624" w14:textId="77777777" w:rsidTr="00EB5541">
            <w:trPr>
              <w:trHeight w:val="360"/>
            </w:trPr>
            <w:tc>
              <w:tcPr>
                <w:tcW w:w="1728" w:type="dxa"/>
                <w:vAlign w:val="center"/>
              </w:tcPr>
              <w:p w14:paraId="159576EA" w14:textId="41375D13" w:rsidR="006716A7" w:rsidRDefault="006716A7" w:rsidP="00EB5541">
                <w:r>
                  <w:t>Approved By</w:t>
                </w:r>
              </w:p>
            </w:tc>
            <w:tc>
              <w:tcPr>
                <w:tcW w:w="3060" w:type="dxa"/>
                <w:vAlign w:val="center"/>
              </w:tcPr>
              <w:p w14:paraId="21FF9E71" w14:textId="379C7DBE" w:rsidR="006716A7" w:rsidRDefault="00EF2CC5" w:rsidP="00EB5541">
                <w:r>
                  <w:t>Project Manager</w:t>
                </w:r>
              </w:p>
            </w:tc>
            <w:tc>
              <w:tcPr>
                <w:tcW w:w="4572" w:type="dxa"/>
                <w:vAlign w:val="center"/>
              </w:tcPr>
              <w:p w14:paraId="666E07B3" w14:textId="77777777" w:rsidR="006716A7" w:rsidRDefault="006716A7" w:rsidP="00EB5541"/>
            </w:tc>
          </w:tr>
        </w:tbl>
        <w:p w14:paraId="0913DD77" w14:textId="77777777" w:rsidR="00FB08EA" w:rsidRDefault="00FB08EA" w:rsidP="00FB08EA">
          <w:pPr>
            <w:rPr>
              <w:sz w:val="28"/>
              <w:szCs w:val="28"/>
            </w:rPr>
          </w:pPr>
        </w:p>
        <w:p w14:paraId="5A23C125" w14:textId="77777777" w:rsidR="00FB08EA" w:rsidRPr="00493030" w:rsidRDefault="00FB08EA" w:rsidP="00FB08EA">
          <w:pPr>
            <w:rPr>
              <w:sz w:val="28"/>
              <w:szCs w:val="28"/>
            </w:rPr>
          </w:pPr>
        </w:p>
        <w:p w14:paraId="5FD31731" w14:textId="77777777" w:rsidR="00FB08EA" w:rsidRDefault="00FB08EA" w:rsidP="00FB08EA">
          <w:pPr>
            <w:pStyle w:val="BodyText"/>
            <w:sectPr w:rsidR="00FB08EA" w:rsidSect="00CF69B5">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1440" w:right="1440" w:bottom="1440" w:left="1440" w:header="720" w:footer="720" w:gutter="0"/>
              <w:pgNumType w:fmt="lowerRoman"/>
              <w:cols w:space="720"/>
              <w:titlePg/>
              <w:docGrid w:linePitch="360"/>
            </w:sectPr>
          </w:pPr>
        </w:p>
        <w:p w14:paraId="617D9734" w14:textId="77777777" w:rsidR="00FB08EA" w:rsidRDefault="00FB08EA" w:rsidP="00B23CAE">
          <w:pPr>
            <w:jc w:val="both"/>
            <w:rPr>
              <w:b/>
            </w:rPr>
          </w:pPr>
        </w:p>
        <w:p w14:paraId="60C9D277" w14:textId="77777777" w:rsidR="00FB08EA" w:rsidRDefault="00FB08EA" w:rsidP="00B23CAE">
          <w:pPr>
            <w:jc w:val="both"/>
            <w:rPr>
              <w:b/>
            </w:rPr>
          </w:pPr>
        </w:p>
        <w:p w14:paraId="799BFB5A" w14:textId="2A1E87D3" w:rsidR="005C347C" w:rsidRPr="005C347C" w:rsidRDefault="003E2DD5" w:rsidP="00B23CAE">
          <w:pPr>
            <w:jc w:val="both"/>
            <w:rPr>
              <w:rFonts w:asciiTheme="majorHAnsi" w:eastAsiaTheme="majorEastAsia" w:hAnsiTheme="majorHAnsi" w:cstheme="majorBidi"/>
              <w:b/>
              <w:smallCaps/>
              <w:color w:val="2C7C9F" w:themeColor="accent1"/>
              <w:sz w:val="32"/>
              <w:szCs w:val="32"/>
            </w:rPr>
          </w:pPr>
          <w:r>
            <w:rPr>
              <w:rFonts w:asciiTheme="majorHAnsi" w:eastAsiaTheme="majorEastAsia" w:hAnsiTheme="majorHAnsi" w:cstheme="majorBidi"/>
              <w:b/>
              <w:smallCaps/>
              <w:color w:val="2C7C9F" w:themeColor="accent1"/>
              <w:sz w:val="32"/>
              <w:szCs w:val="32"/>
            </w:rPr>
            <w:t xml:space="preserve">1: </w:t>
          </w:r>
          <w:r w:rsidR="005C347C" w:rsidRPr="005C347C">
            <w:rPr>
              <w:rFonts w:asciiTheme="majorHAnsi" w:eastAsiaTheme="majorEastAsia" w:hAnsiTheme="majorHAnsi" w:cstheme="majorBidi"/>
              <w:b/>
              <w:smallCaps/>
              <w:color w:val="2C7C9F" w:themeColor="accent1"/>
              <w:sz w:val="32"/>
              <w:szCs w:val="32"/>
            </w:rPr>
            <w:t>Introduction &amp; Summary</w:t>
          </w:r>
        </w:p>
      </w:sdtContent>
    </w:sdt>
    <w:sdt>
      <w:sdtPr>
        <w:id w:val="6002714"/>
        <w:placeholder>
          <w:docPart w:val="3690EB76A7A4664AB87B65CCAFC4189F"/>
        </w:placeholder>
      </w:sdtPr>
      <w:sdtEndPr/>
      <w:sdtContent>
        <w:p w14:paraId="5ECAB9A9" w14:textId="77777777" w:rsidR="00BD133A" w:rsidRDefault="003E2DD5" w:rsidP="00B23CAE">
          <w:pPr>
            <w:pStyle w:val="BodyText"/>
            <w:spacing w:after="120"/>
          </w:pPr>
          <w:r>
            <w:t xml:space="preserve"> </w:t>
          </w:r>
        </w:p>
        <w:p w14:paraId="70069DF5" w14:textId="22417F28" w:rsidR="005C347C" w:rsidRDefault="005C347C" w:rsidP="00B23CAE">
          <w:pPr>
            <w:pStyle w:val="BodyText"/>
            <w:spacing w:after="120"/>
          </w:pPr>
          <w:r>
            <w:t xml:space="preserve">[Introduction: Insert basic/generic purpose of your subsystem e.g. structures is to provide support for instrument elements, electronics, </w:t>
          </w:r>
          <w:proofErr w:type="spellStart"/>
          <w:r>
            <w:t>etc</w:t>
          </w:r>
          <w:proofErr w:type="spellEnd"/>
          <w:r>
            <w:t>, C&amp;DH is for data processing and routing.]</w:t>
          </w:r>
        </w:p>
      </w:sdtContent>
    </w:sdt>
    <w:p w14:paraId="48E6C05B" w14:textId="77777777" w:rsidR="005C347C" w:rsidRDefault="005C347C" w:rsidP="00B23CAE">
      <w:pPr>
        <w:pStyle w:val="BodyText"/>
        <w:spacing w:after="120"/>
      </w:pPr>
      <w:r>
        <w:t>[Summary: Very briefly explain the current conclusions for your subsystem. Should only be 3 or 4 sentences. For example, “We have a selected a Hamamatsu &lt;part number&gt; to provide high voltage to the MAST instrument, a &lt;Company&gt; &lt;part name/number&gt; for imaging, and a pet donkey to maintain team morale.]</w:t>
      </w:r>
    </w:p>
    <w:sdt>
      <w:sdtPr>
        <w:rPr>
          <w:rFonts w:asciiTheme="minorHAnsi" w:eastAsiaTheme="minorEastAsia" w:hAnsiTheme="minorHAnsi" w:cstheme="minorBidi"/>
          <w:b/>
          <w:bCs w:val="0"/>
          <w:sz w:val="20"/>
          <w:szCs w:val="22"/>
        </w:rPr>
        <w:id w:val="6002722"/>
        <w:placeholder>
          <w:docPart w:val="A5A45B0FBE058C42AA4F01C11A753AF6"/>
        </w:placeholder>
      </w:sdtPr>
      <w:sdtEndPr>
        <w:rPr>
          <w:b w:val="0"/>
        </w:rPr>
      </w:sdtEndPr>
      <w:sdtContent>
        <w:p w14:paraId="00962F42" w14:textId="4815192B" w:rsidR="005C347C" w:rsidRPr="003E2DD5" w:rsidRDefault="005C347C" w:rsidP="00B23CAE">
          <w:pPr>
            <w:pStyle w:val="Heading1"/>
            <w:jc w:val="both"/>
            <w:rPr>
              <w:b/>
              <w:color w:val="2C7C9F" w:themeColor="accent1"/>
            </w:rPr>
          </w:pPr>
          <w:r w:rsidRPr="005C347C">
            <w:rPr>
              <w:b/>
              <w:color w:val="2C7C9F" w:themeColor="accent1"/>
            </w:rPr>
            <w:t xml:space="preserve">2: </w:t>
          </w:r>
          <w:r w:rsidR="003E2DD5">
            <w:rPr>
              <w:b/>
              <w:bCs w:val="0"/>
              <w:smallCaps/>
              <w:color w:val="2C7C9F" w:themeColor="accent1"/>
              <w:szCs w:val="32"/>
            </w:rPr>
            <w:t>Semester Report</w:t>
          </w:r>
        </w:p>
        <w:p w14:paraId="1C9FA0A4" w14:textId="71744296" w:rsidR="005C347C" w:rsidRDefault="005C347C" w:rsidP="00B23CAE">
          <w:pPr>
            <w:pStyle w:val="Heading2"/>
            <w:jc w:val="both"/>
          </w:pPr>
          <w:r>
            <w:t xml:space="preserve">2.1: </w:t>
          </w:r>
          <w:r w:rsidR="003E2DD5">
            <w:t>Objectives and Tasks List</w:t>
          </w:r>
        </w:p>
        <w:p w14:paraId="32E266C2" w14:textId="2D9189FF" w:rsidR="005C347C" w:rsidRDefault="003E2DD5" w:rsidP="00B23CAE">
          <w:pPr>
            <w:jc w:val="both"/>
          </w:pPr>
          <w:r>
            <w:t xml:space="preserve">Here is where you will list </w:t>
          </w:r>
          <w:r>
            <w:rPr>
              <w:b/>
              <w:u w:val="single"/>
            </w:rPr>
            <w:t>ALL</w:t>
          </w:r>
          <w:r w:rsidRPr="003E2DD5">
            <w:rPr>
              <w:b/>
            </w:rPr>
            <w:t xml:space="preserve"> </w:t>
          </w:r>
          <w:r>
            <w:t xml:space="preserve">goals and tasks that you’ve either been assigned or have determined yourselves, </w:t>
          </w:r>
          <w:r>
            <w:rPr>
              <w:b/>
              <w:u w:val="single"/>
            </w:rPr>
            <w:t>complete or not</w:t>
          </w:r>
          <w:r>
            <w:t xml:space="preserve">. </w:t>
          </w:r>
          <w:r w:rsidR="001F2DC9">
            <w:t xml:space="preserve"> Tie to a requirement where applicable.</w:t>
          </w:r>
        </w:p>
        <w:p w14:paraId="0EF9A07E" w14:textId="77777777" w:rsidR="003E2DD5" w:rsidRDefault="003E2DD5" w:rsidP="00B23CAE">
          <w:pPr>
            <w:jc w:val="both"/>
          </w:pPr>
        </w:p>
        <w:p w14:paraId="110601E5" w14:textId="4CF54AB1" w:rsidR="003E2DD5" w:rsidRDefault="003E2DD5" w:rsidP="00B23CAE">
          <w:pPr>
            <w:jc w:val="both"/>
          </w:pPr>
          <w:r w:rsidRPr="003E2DD5">
            <w:rPr>
              <w:b/>
              <w:u w:val="single"/>
            </w:rPr>
            <w:t>Completed</w:t>
          </w:r>
          <w:r>
            <w:t xml:space="preserve">: </w:t>
          </w:r>
        </w:p>
        <w:p w14:paraId="491F3306" w14:textId="74EAE632" w:rsidR="003E2DD5" w:rsidRDefault="003E2DD5" w:rsidP="00B23CAE">
          <w:pPr>
            <w:pStyle w:val="ListParagraph"/>
            <w:numPr>
              <w:ilvl w:val="0"/>
              <w:numId w:val="18"/>
            </w:numPr>
            <w:jc w:val="both"/>
          </w:pPr>
          <w:r>
            <w:t xml:space="preserve">Constructed a team yacht </w:t>
          </w:r>
        </w:p>
        <w:p w14:paraId="1CBC67CF" w14:textId="4C8EDA24" w:rsidR="003E2DD5" w:rsidRDefault="003E2DD5" w:rsidP="00B23CAE">
          <w:pPr>
            <w:pStyle w:val="ListParagraph"/>
            <w:numPr>
              <w:ilvl w:val="0"/>
              <w:numId w:val="18"/>
            </w:numPr>
            <w:jc w:val="both"/>
          </w:pPr>
          <w:r>
            <w:t>Quantified the meaning of life</w:t>
          </w:r>
        </w:p>
        <w:p w14:paraId="728DFF7A" w14:textId="1E2C7C9C" w:rsidR="003E2DD5" w:rsidRDefault="003E2DD5" w:rsidP="00B23CAE">
          <w:pPr>
            <w:pStyle w:val="ListParagraph"/>
            <w:numPr>
              <w:ilvl w:val="0"/>
              <w:numId w:val="18"/>
            </w:numPr>
            <w:jc w:val="both"/>
          </w:pPr>
          <w:r>
            <w:t xml:space="preserve">Designed a </w:t>
          </w:r>
          <w:r w:rsidR="005A6A37">
            <w:t>perpetual motion machine</w:t>
          </w:r>
        </w:p>
        <w:p w14:paraId="7D1B5F85" w14:textId="77777777" w:rsidR="005A6A37" w:rsidRDefault="005A6A37" w:rsidP="00B23CAE">
          <w:pPr>
            <w:jc w:val="both"/>
          </w:pPr>
        </w:p>
        <w:p w14:paraId="26F5E6F6" w14:textId="49E648D0" w:rsidR="005A6A37" w:rsidRDefault="005A6A37" w:rsidP="00B23CAE">
          <w:pPr>
            <w:jc w:val="both"/>
          </w:pPr>
          <w:r>
            <w:rPr>
              <w:b/>
              <w:u w:val="single"/>
            </w:rPr>
            <w:t>Incomplete</w:t>
          </w:r>
          <w:r>
            <w:t>:</w:t>
          </w:r>
        </w:p>
        <w:p w14:paraId="731363BD" w14:textId="1BEE8434" w:rsidR="005A6A37" w:rsidRDefault="005A6A37" w:rsidP="00B23CAE">
          <w:pPr>
            <w:pStyle w:val="ListParagraph"/>
            <w:numPr>
              <w:ilvl w:val="0"/>
              <w:numId w:val="19"/>
            </w:numPr>
            <w:jc w:val="both"/>
          </w:pPr>
          <w:r>
            <w:t>Getting 8 hours of sleep 5 nights a week</w:t>
          </w:r>
        </w:p>
        <w:p w14:paraId="7729DC1F" w14:textId="4CED5652" w:rsidR="005A6A37" w:rsidRDefault="005A6A37" w:rsidP="00B23CAE">
          <w:pPr>
            <w:pStyle w:val="ListParagraph"/>
            <w:numPr>
              <w:ilvl w:val="0"/>
              <w:numId w:val="19"/>
            </w:numPr>
            <w:jc w:val="both"/>
          </w:pPr>
          <w:r>
            <w:t>Designing a toaster (estimated 80% complete) – NOTE: feel free to put such an estimate if possible</w:t>
          </w:r>
        </w:p>
        <w:p w14:paraId="4647D619" w14:textId="6596440E" w:rsidR="005A6A37" w:rsidRPr="005A6A37" w:rsidRDefault="005A6A37" w:rsidP="00B23CAE">
          <w:pPr>
            <w:pStyle w:val="ListParagraph"/>
            <w:numPr>
              <w:ilvl w:val="0"/>
              <w:numId w:val="19"/>
            </w:numPr>
            <w:jc w:val="both"/>
          </w:pPr>
          <w:r>
            <w:t>Deciding the interface between peanut butter and jelly</w:t>
          </w:r>
        </w:p>
        <w:p w14:paraId="328CE1C7" w14:textId="77777777" w:rsidR="005C347C" w:rsidRPr="00D97F9C" w:rsidRDefault="00196823" w:rsidP="00B23CAE">
          <w:pPr>
            <w:jc w:val="both"/>
          </w:pPr>
        </w:p>
      </w:sdtContent>
    </w:sdt>
    <w:sdt>
      <w:sdtPr>
        <w:id w:val="6002725"/>
        <w:placeholder>
          <w:docPart w:val="73A06D6EB786CF41B2F492E2D1212987"/>
        </w:placeholder>
      </w:sdtPr>
      <w:sdtEndPr/>
      <w:sdtContent>
        <w:p w14:paraId="61BE6173" w14:textId="77777777" w:rsidR="005C347C" w:rsidRDefault="005C347C" w:rsidP="00B23CAE">
          <w:pPr>
            <w:pStyle w:val="BodyText"/>
          </w:pPr>
        </w:p>
        <w:p w14:paraId="5FAD6C47" w14:textId="4A032D96" w:rsidR="005C347C" w:rsidRDefault="005C347C" w:rsidP="00B23CAE">
          <w:pPr>
            <w:pStyle w:val="Heading2"/>
            <w:jc w:val="both"/>
          </w:pPr>
          <w:r>
            <w:t xml:space="preserve">2.2: </w:t>
          </w:r>
          <w:r w:rsidR="005A6A37">
            <w:t xml:space="preserve">Issues </w:t>
          </w:r>
        </w:p>
        <w:p w14:paraId="593792E4" w14:textId="77777777" w:rsidR="005A6A37" w:rsidRDefault="005A6A37" w:rsidP="00B23CAE">
          <w:pPr>
            <w:jc w:val="both"/>
          </w:pPr>
          <w:r>
            <w:t xml:space="preserve">What problems prevented you from being able to complete the tasks above? </w:t>
          </w:r>
        </w:p>
        <w:p w14:paraId="0B2F769D" w14:textId="77777777" w:rsidR="005A6A37" w:rsidRDefault="005A6A37" w:rsidP="00B23CAE">
          <w:pPr>
            <w:jc w:val="both"/>
          </w:pPr>
        </w:p>
        <w:p w14:paraId="3E677F2D" w14:textId="088C379C" w:rsidR="005A6A37" w:rsidRDefault="005A6A37" w:rsidP="00B23CAE">
          <w:pPr>
            <w:pStyle w:val="ListParagraph"/>
            <w:numPr>
              <w:ilvl w:val="0"/>
              <w:numId w:val="20"/>
            </w:numPr>
            <w:jc w:val="both"/>
          </w:pPr>
          <w:r>
            <w:t xml:space="preserve">We were unable to complete this task because </w:t>
          </w:r>
          <w:r w:rsidR="00703E02">
            <w:t>the project manager</w:t>
          </w:r>
          <w:r>
            <w:t xml:space="preserve"> emailed us 15 times a day expecting us to do all sorts of things on extremely short notice, and thus we had to stay up until 4am most nights to work. </w:t>
          </w:r>
        </w:p>
        <w:p w14:paraId="037A2A18" w14:textId="77777777" w:rsidR="005A6A37" w:rsidRDefault="005A6A37" w:rsidP="00B23CAE">
          <w:pPr>
            <w:pStyle w:val="ListParagraph"/>
            <w:numPr>
              <w:ilvl w:val="0"/>
              <w:numId w:val="20"/>
            </w:numPr>
            <w:jc w:val="both"/>
          </w:pPr>
          <w:r>
            <w:t xml:space="preserve">We lacked expertise in heating coil design, so this part of the toaster design progressed slowly. </w:t>
          </w:r>
        </w:p>
        <w:p w14:paraId="6F9799C3" w14:textId="77777777" w:rsidR="005A6A37" w:rsidRDefault="005A6A37" w:rsidP="00B23CAE">
          <w:pPr>
            <w:pStyle w:val="ListParagraph"/>
            <w:numPr>
              <w:ilvl w:val="0"/>
              <w:numId w:val="20"/>
            </w:numPr>
            <w:jc w:val="both"/>
          </w:pPr>
          <w:r>
            <w:t xml:space="preserve">This tasks remains incomplete due to time constraints. </w:t>
          </w:r>
        </w:p>
        <w:p w14:paraId="62A54F4B" w14:textId="77777777" w:rsidR="005A6A37" w:rsidRDefault="005A6A37" w:rsidP="00B23CAE">
          <w:pPr>
            <w:jc w:val="both"/>
          </w:pPr>
        </w:p>
        <w:p w14:paraId="4E60C95D" w14:textId="5A122478" w:rsidR="00C3753B" w:rsidRDefault="00EF1C2A" w:rsidP="00B23CAE">
          <w:pPr>
            <w:pStyle w:val="Heading2"/>
            <w:jc w:val="both"/>
          </w:pPr>
          <w:r>
            <w:t>2.3</w:t>
          </w:r>
          <w:r w:rsidR="00C3753B">
            <w:t>: Lessons Learned</w:t>
          </w:r>
        </w:p>
        <w:p w14:paraId="17E854BE" w14:textId="1C97B4CD" w:rsidR="00390382" w:rsidRPr="00390382" w:rsidRDefault="00C3753B" w:rsidP="00B23CAE">
          <w:pPr>
            <w:jc w:val="both"/>
          </w:pPr>
          <w:r>
            <w:t xml:space="preserve">So you just identified some things that prevented you from completing some tasks – is there anything you can learn from that? Having more time to do things isn’t really a lesson learned, so anything like Issue 3 in my example above won’t really have a lesson learned. Remember: lessons learned are anything that </w:t>
          </w:r>
          <w:r w:rsidR="00390382">
            <w:t xml:space="preserve">you </w:t>
          </w:r>
          <w:r w:rsidR="00390382" w:rsidRPr="00390382">
            <w:rPr>
              <w:b/>
            </w:rPr>
            <w:t xml:space="preserve">wish you knew </w:t>
          </w:r>
          <w:proofErr w:type="gramStart"/>
          <w:r w:rsidR="00390382" w:rsidRPr="00390382">
            <w:rPr>
              <w:b/>
            </w:rPr>
            <w:t>before</w:t>
          </w:r>
          <w:r w:rsidR="00390382">
            <w:t>,</w:t>
          </w:r>
          <w:proofErr w:type="gramEnd"/>
          <w:r w:rsidR="00390382">
            <w:t xml:space="preserve"> something </w:t>
          </w:r>
          <w:r w:rsidR="00390382">
            <w:rPr>
              <w:b/>
            </w:rPr>
            <w:t>learned the hard way</w:t>
          </w:r>
          <w:r w:rsidR="00390382">
            <w:t xml:space="preserve">, or a </w:t>
          </w:r>
          <w:r w:rsidR="00390382">
            <w:rPr>
              <w:b/>
            </w:rPr>
            <w:t>piece of advice</w:t>
          </w:r>
          <w:r w:rsidR="00390382">
            <w:t xml:space="preserve">. Note that you don’t have to address each numbered issue above directly. Also note that you are encouraged to include lessons learned in the process of completing the tasks that you </w:t>
          </w:r>
          <w:r w:rsidR="00390382">
            <w:rPr>
              <w:i/>
            </w:rPr>
            <w:t xml:space="preserve">did </w:t>
          </w:r>
          <w:r w:rsidR="00390382">
            <w:t xml:space="preserve">finish. </w:t>
          </w:r>
        </w:p>
        <w:p w14:paraId="2D23C1DF" w14:textId="77777777" w:rsidR="00390382" w:rsidRDefault="00390382" w:rsidP="00B23CAE">
          <w:pPr>
            <w:jc w:val="both"/>
          </w:pPr>
        </w:p>
        <w:p w14:paraId="60C3DEA7" w14:textId="00F16CC4" w:rsidR="00390382" w:rsidRDefault="00390382" w:rsidP="00B23CAE">
          <w:pPr>
            <w:pStyle w:val="ListParagraph"/>
            <w:numPr>
              <w:ilvl w:val="0"/>
              <w:numId w:val="21"/>
            </w:numPr>
            <w:jc w:val="both"/>
          </w:pPr>
          <w:r>
            <w:t xml:space="preserve">Don’t check your email past 9pm. </w:t>
          </w:r>
          <w:r w:rsidR="00703E02">
            <w:t xml:space="preserve">The PM </w:t>
          </w:r>
          <w:r>
            <w:t xml:space="preserve">will email you expecting something at 8am the next day. </w:t>
          </w:r>
        </w:p>
        <w:p w14:paraId="3D5A8D54" w14:textId="77777777" w:rsidR="00390382" w:rsidRDefault="00390382" w:rsidP="00B23CAE">
          <w:pPr>
            <w:pStyle w:val="ListParagraph"/>
            <w:numPr>
              <w:ilvl w:val="0"/>
              <w:numId w:val="21"/>
            </w:numPr>
            <w:jc w:val="both"/>
          </w:pPr>
          <w:r>
            <w:t xml:space="preserve">Decide who is going to keep the team yacht </w:t>
          </w:r>
          <w:r>
            <w:rPr>
              <w:i/>
            </w:rPr>
            <w:t xml:space="preserve">before </w:t>
          </w:r>
          <w:r>
            <w:t xml:space="preserve">it is finished being built, otherwise you may end up with a lot of bickering and fighting. </w:t>
          </w:r>
        </w:p>
        <w:p w14:paraId="76BB3E45" w14:textId="77777777" w:rsidR="00390382" w:rsidRDefault="00390382" w:rsidP="00B23CAE">
          <w:pPr>
            <w:pStyle w:val="ListParagraph"/>
            <w:numPr>
              <w:ilvl w:val="0"/>
              <w:numId w:val="21"/>
            </w:numPr>
            <w:jc w:val="both"/>
          </w:pPr>
          <w:r>
            <w:t xml:space="preserve">Don’t tell anyone about the perpetual motion machine – they either won’t believe you or will try to steal it. </w:t>
          </w:r>
        </w:p>
        <w:p w14:paraId="47E0FE9A" w14:textId="1852A021" w:rsidR="00EF1C2A" w:rsidRDefault="00390382" w:rsidP="00B23CAE">
          <w:pPr>
            <w:pStyle w:val="ListParagraph"/>
            <w:numPr>
              <w:ilvl w:val="0"/>
              <w:numId w:val="21"/>
            </w:numPr>
            <w:jc w:val="both"/>
          </w:pPr>
          <w:r>
            <w:t xml:space="preserve">Always define an acceptable tolerance when defining a </w:t>
          </w:r>
          <w:r w:rsidR="00350378">
            <w:t xml:space="preserve">specific value for a requirement. </w:t>
          </w:r>
          <w:r>
            <w:t xml:space="preserve">Finding out the meaning of life was 42 didn’t really help because we didn’t have a requirement set on the acceptable tolerance around the nominal value of 37. </w:t>
          </w:r>
        </w:p>
        <w:p w14:paraId="34D5D3B4" w14:textId="32BAB870" w:rsidR="00EF1C2A" w:rsidRDefault="00EF1C2A" w:rsidP="00B23CAE">
          <w:pPr>
            <w:pStyle w:val="Heading2"/>
            <w:jc w:val="both"/>
          </w:pPr>
          <w:r>
            <w:t>2.4: Procedures</w:t>
          </w:r>
        </w:p>
        <w:p w14:paraId="4E3DC4FB" w14:textId="178A3EA2" w:rsidR="00EF1C2A" w:rsidRDefault="00EF1C2A" w:rsidP="00B23CAE">
          <w:pPr>
            <w:jc w:val="both"/>
          </w:pPr>
          <w:r>
            <w:t xml:space="preserve">This section will likely be the bulk of your report. What did you actually do? Be as detailed as you can. </w:t>
          </w:r>
          <w:r>
            <w:rPr>
              <w:b/>
            </w:rPr>
            <w:t xml:space="preserve">List </w:t>
          </w:r>
          <w:r w:rsidR="001F2DC9">
            <w:rPr>
              <w:b/>
            </w:rPr>
            <w:t xml:space="preserve">any </w:t>
          </w:r>
          <w:r>
            <w:rPr>
              <w:b/>
            </w:rPr>
            <w:t>software used, including the version of the software</w:t>
          </w:r>
          <w:r>
            <w:t xml:space="preserve">. You started from nothing, how did you get to the completed tasks? What progress have you made on incomplete tasks and what have you been doing to make that progress? </w:t>
          </w:r>
          <w:r w:rsidR="001F2DC9">
            <w:t xml:space="preserve"> Where can more detailed documentation be found?</w:t>
          </w:r>
        </w:p>
        <w:p w14:paraId="514AC33D" w14:textId="77777777" w:rsidR="00EF1C2A" w:rsidRDefault="00EF1C2A" w:rsidP="00B23CAE">
          <w:pPr>
            <w:jc w:val="both"/>
          </w:pPr>
        </w:p>
        <w:p w14:paraId="0EE45829" w14:textId="77777777" w:rsidR="004A77A0" w:rsidRDefault="004A77A0" w:rsidP="00B23CAE">
          <w:pPr>
            <w:jc w:val="both"/>
          </w:pPr>
        </w:p>
        <w:p w14:paraId="09E717EB" w14:textId="77777777" w:rsidR="004A77A0" w:rsidRDefault="004A77A0" w:rsidP="00B23CAE">
          <w:pPr>
            <w:jc w:val="both"/>
          </w:pPr>
        </w:p>
        <w:p w14:paraId="018D39A3" w14:textId="77777777" w:rsidR="004A77A0" w:rsidRDefault="004A77A0" w:rsidP="00B23CAE">
          <w:pPr>
            <w:jc w:val="both"/>
          </w:pPr>
        </w:p>
        <w:p w14:paraId="21E8DC96" w14:textId="77777777" w:rsidR="004A77A0" w:rsidRDefault="004A77A0" w:rsidP="00B23CAE">
          <w:pPr>
            <w:jc w:val="both"/>
          </w:pPr>
        </w:p>
        <w:p w14:paraId="7AB81767" w14:textId="6B073760" w:rsidR="004A77A0" w:rsidRPr="004A77A0" w:rsidRDefault="004A77A0" w:rsidP="00B23CAE">
          <w:pPr>
            <w:pStyle w:val="Caption"/>
            <w:jc w:val="both"/>
          </w:pPr>
          <w:r>
            <w:t>Table 2.</w:t>
          </w:r>
          <w:r w:rsidR="00196823">
            <w:fldChar w:fldCharType="begin"/>
          </w:r>
          <w:r w:rsidR="00196823">
            <w:instrText xml:space="preserve"> SEQ Table \* ARABIC \s 2 </w:instrText>
          </w:r>
          <w:r w:rsidR="00196823">
            <w:fldChar w:fldCharType="separate"/>
          </w:r>
          <w:r>
            <w:rPr>
              <w:noProof/>
            </w:rPr>
            <w:t>1</w:t>
          </w:r>
          <w:r w:rsidR="00196823">
            <w:rPr>
              <w:noProof/>
            </w:rPr>
            <w:fldChar w:fldCharType="end"/>
          </w:r>
          <w:r>
            <w:t>: Software list</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2"/>
            <w:gridCol w:w="1086"/>
            <w:gridCol w:w="4338"/>
          </w:tblGrid>
          <w:tr w:rsidR="004A77A0" w:rsidRPr="004A77A0" w14:paraId="405414F5" w14:textId="77777777" w:rsidTr="004A7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top w:val="none" w:sz="0" w:space="0" w:color="auto"/>
                  <w:left w:val="none" w:sz="0" w:space="0" w:color="auto"/>
                  <w:bottom w:val="none" w:sz="0" w:space="0" w:color="auto"/>
                  <w:right w:val="none" w:sz="0" w:space="0" w:color="auto"/>
                </w:tcBorders>
              </w:tcPr>
              <w:p w14:paraId="73B78512" w14:textId="250F2F2D" w:rsidR="004A77A0" w:rsidRPr="004A77A0" w:rsidRDefault="004A77A0" w:rsidP="00B23CAE">
                <w:pPr>
                  <w:jc w:val="both"/>
                  <w:rPr>
                    <w:color w:val="FFFFFF" w:themeColor="background1"/>
                  </w:rPr>
                </w:pPr>
                <w:r>
                  <w:rPr>
                    <w:color w:val="FFFFFF" w:themeColor="background1"/>
                  </w:rPr>
                  <w:t>Program</w:t>
                </w:r>
                <w:r w:rsidRPr="004A77A0">
                  <w:rPr>
                    <w:color w:val="FFFFFF" w:themeColor="background1"/>
                  </w:rPr>
                  <w:t xml:space="preserve"> Name</w:t>
                </w:r>
              </w:p>
            </w:tc>
            <w:tc>
              <w:tcPr>
                <w:tcW w:w="1086" w:type="dxa"/>
                <w:tcBorders>
                  <w:top w:val="none" w:sz="0" w:space="0" w:color="auto"/>
                  <w:left w:val="none" w:sz="0" w:space="0" w:color="auto"/>
                  <w:bottom w:val="none" w:sz="0" w:space="0" w:color="auto"/>
                  <w:right w:val="none" w:sz="0" w:space="0" w:color="auto"/>
                </w:tcBorders>
              </w:tcPr>
              <w:p w14:paraId="62790517" w14:textId="7224E2CA"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c>
              <w:tcPr>
                <w:tcW w:w="4338" w:type="dxa"/>
                <w:tcBorders>
                  <w:top w:val="none" w:sz="0" w:space="0" w:color="auto"/>
                  <w:left w:val="none" w:sz="0" w:space="0" w:color="auto"/>
                  <w:bottom w:val="none" w:sz="0" w:space="0" w:color="auto"/>
                  <w:right w:val="none" w:sz="0" w:space="0" w:color="auto"/>
                </w:tcBorders>
              </w:tcPr>
              <w:p w14:paraId="57C51F71" w14:textId="0C1D4C42"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Purpose</w:t>
                </w:r>
              </w:p>
            </w:tc>
          </w:tr>
          <w:tr w:rsidR="004A77A0" w:rsidRPr="004A77A0" w14:paraId="66464B3A" w14:textId="77777777" w:rsidTr="004A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74B4CBD9" w14:textId="52918738" w:rsidR="004A77A0" w:rsidRPr="004A77A0" w:rsidRDefault="004A77A0" w:rsidP="00B23CAE">
                <w:pPr>
                  <w:jc w:val="both"/>
                  <w:rPr>
                    <w:color w:val="auto"/>
                  </w:rPr>
                </w:pPr>
                <w:r w:rsidRPr="004A77A0">
                  <w:rPr>
                    <w:color w:val="auto"/>
                  </w:rPr>
                  <w:t>Hitchhiker Galactic</w:t>
                </w:r>
              </w:p>
            </w:tc>
            <w:tc>
              <w:tcPr>
                <w:tcW w:w="1086" w:type="dxa"/>
                <w:tcBorders>
                  <w:left w:val="none" w:sz="0" w:space="0" w:color="auto"/>
                  <w:right w:val="none" w:sz="0" w:space="0" w:color="auto"/>
                </w:tcBorders>
              </w:tcPr>
              <w:p w14:paraId="56FD43A9" w14:textId="33FD6030" w:rsidR="004A77A0" w:rsidRPr="004A77A0" w:rsidRDefault="004A77A0" w:rsidP="00B23CAE">
                <w:pPr>
                  <w:jc w:val="both"/>
                  <w:cnfStyle w:val="000000100000" w:firstRow="0" w:lastRow="0" w:firstColumn="0" w:lastColumn="0" w:oddVBand="0" w:evenVBand="0" w:oddHBand="1" w:evenHBand="0" w:firstRowFirstColumn="0" w:firstRowLastColumn="0" w:lastRowFirstColumn="0" w:lastRowLastColumn="0"/>
                  <w:rPr>
                    <w:color w:val="auto"/>
                  </w:rPr>
                </w:pPr>
                <w:r w:rsidRPr="004A77A0">
                  <w:rPr>
                    <w:color w:val="auto"/>
                  </w:rPr>
                  <w:t>4.31b</w:t>
                </w:r>
              </w:p>
            </w:tc>
            <w:tc>
              <w:tcPr>
                <w:tcW w:w="4338" w:type="dxa"/>
                <w:tcBorders>
                  <w:left w:val="none" w:sz="0" w:space="0" w:color="auto"/>
                </w:tcBorders>
              </w:tcPr>
              <w:p w14:paraId="4D197FBD" w14:textId="358D8FC5" w:rsidR="004A77A0" w:rsidRPr="004A77A0" w:rsidRDefault="004A77A0" w:rsidP="00B23CAE">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Determine the meaning of life</w:t>
                </w:r>
              </w:p>
            </w:tc>
          </w:tr>
          <w:tr w:rsidR="004A77A0" w:rsidRPr="004A77A0" w14:paraId="1FE7C22B" w14:textId="77777777" w:rsidTr="004A77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31C0DA8B" w14:textId="60491401" w:rsidR="004A77A0" w:rsidRPr="004A77A0" w:rsidRDefault="004A77A0" w:rsidP="00B23CAE">
                <w:pPr>
                  <w:jc w:val="both"/>
                  <w:rPr>
                    <w:color w:val="auto"/>
                  </w:rPr>
                </w:pPr>
                <w:proofErr w:type="spellStart"/>
                <w:r>
                  <w:rPr>
                    <w:color w:val="auto"/>
                  </w:rPr>
                  <w:t>Wonderbread</w:t>
                </w:r>
                <w:proofErr w:type="spellEnd"/>
                <w:r>
                  <w:rPr>
                    <w:color w:val="auto"/>
                  </w:rPr>
                  <w:t xml:space="preserve"> Enhanced Vision</w:t>
                </w:r>
              </w:p>
            </w:tc>
            <w:tc>
              <w:tcPr>
                <w:tcW w:w="1086" w:type="dxa"/>
                <w:tcBorders>
                  <w:left w:val="none" w:sz="0" w:space="0" w:color="auto"/>
                  <w:right w:val="none" w:sz="0" w:space="0" w:color="auto"/>
                </w:tcBorders>
              </w:tcPr>
              <w:p w14:paraId="4E8CE49B" w14:textId="002B75CC" w:rsidR="004A77A0" w:rsidRPr="004A77A0" w:rsidRDefault="004A77A0" w:rsidP="00B23CAE">
                <w:pPr>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2.0</w:t>
                </w:r>
              </w:p>
            </w:tc>
            <w:tc>
              <w:tcPr>
                <w:tcW w:w="4338" w:type="dxa"/>
                <w:tcBorders>
                  <w:left w:val="none" w:sz="0" w:space="0" w:color="auto"/>
                </w:tcBorders>
              </w:tcPr>
              <w:p w14:paraId="0E2AED8C" w14:textId="1E52CD42" w:rsidR="004A77A0" w:rsidRPr="004A77A0" w:rsidRDefault="004A77A0" w:rsidP="00B23CAE">
                <w:pPr>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Sandwich simulator</w:t>
                </w:r>
              </w:p>
            </w:tc>
          </w:tr>
        </w:tbl>
        <w:p w14:paraId="6DE7451B" w14:textId="5C531777" w:rsidR="004A77A0" w:rsidRPr="004A77A0" w:rsidRDefault="004A77A0" w:rsidP="00B23CAE">
          <w:pPr>
            <w:jc w:val="both"/>
          </w:pPr>
        </w:p>
        <w:p w14:paraId="64CCFD3D" w14:textId="77777777" w:rsidR="00EF1C2A" w:rsidRDefault="00EF1C2A" w:rsidP="00B23CAE">
          <w:pPr>
            <w:jc w:val="both"/>
          </w:pPr>
        </w:p>
        <w:p w14:paraId="2DFE4C8C" w14:textId="015B89F9" w:rsidR="005C347C" w:rsidRPr="00C3753B" w:rsidRDefault="002753AF" w:rsidP="00B23CAE">
          <w:pPr>
            <w:jc w:val="both"/>
          </w:pPr>
          <w:r>
            <w:t xml:space="preserve"> </w:t>
          </w:r>
        </w:p>
      </w:sdtContent>
    </w:sdt>
    <w:p w14:paraId="0FCB6131" w14:textId="45E100D5" w:rsidR="005C347C" w:rsidRPr="005C347C" w:rsidRDefault="005C347C" w:rsidP="00B23CAE">
      <w:pPr>
        <w:pStyle w:val="Heading1"/>
        <w:jc w:val="both"/>
        <w:rPr>
          <w:b/>
          <w:color w:val="2C7C9F" w:themeColor="accent1"/>
        </w:rPr>
      </w:pPr>
      <w:r w:rsidRPr="005C347C">
        <w:rPr>
          <w:b/>
          <w:color w:val="2C7C9F" w:themeColor="accent1"/>
        </w:rPr>
        <w:t xml:space="preserve">3: </w:t>
      </w:r>
      <w:r w:rsidR="00703E02">
        <w:rPr>
          <w:b/>
          <w:bCs w:val="0"/>
          <w:smallCaps/>
          <w:color w:val="2C7C9F" w:themeColor="accent1"/>
          <w:szCs w:val="32"/>
        </w:rPr>
        <w:t xml:space="preserve">Next Semester/Future </w:t>
      </w:r>
      <w:r w:rsidR="002753AF">
        <w:rPr>
          <w:b/>
          <w:bCs w:val="0"/>
          <w:smallCaps/>
          <w:color w:val="2C7C9F" w:themeColor="accent1"/>
          <w:szCs w:val="32"/>
        </w:rPr>
        <w:t>Expectations</w:t>
      </w:r>
    </w:p>
    <w:p w14:paraId="085C4F79" w14:textId="74737DB3" w:rsidR="005C347C" w:rsidRPr="009D4536" w:rsidRDefault="005C347C" w:rsidP="00B23CAE">
      <w:pPr>
        <w:pStyle w:val="Heading2"/>
        <w:jc w:val="both"/>
      </w:pPr>
      <w:r w:rsidRPr="009D4536">
        <w:t xml:space="preserve">3.1: </w:t>
      </w:r>
      <w:r w:rsidR="002753AF">
        <w:t>Prioritized List of Tasks and Objectives</w:t>
      </w:r>
    </w:p>
    <w:p w14:paraId="39016A9C" w14:textId="4B0A4797" w:rsidR="005C347C" w:rsidRDefault="002753AF" w:rsidP="00B23CAE">
      <w:pPr>
        <w:jc w:val="both"/>
      </w:pPr>
      <w:r>
        <w:t xml:space="preserve">Include your incomplete tasks </w:t>
      </w:r>
      <w:r w:rsidRPr="001514B9">
        <w:rPr>
          <w:b/>
          <w:i/>
          <w:u w:val="single"/>
        </w:rPr>
        <w:t>and</w:t>
      </w:r>
      <w:r>
        <w:t xml:space="preserve"> next steps for your subsystem. </w:t>
      </w:r>
      <w:r w:rsidR="00EF2CC5">
        <w:t xml:space="preserve"> I</w:t>
      </w:r>
      <w:r w:rsidR="00CB61A4">
        <w:t xml:space="preserve">t is important for you </w:t>
      </w:r>
      <w:r w:rsidR="00EF2CC5">
        <w:t xml:space="preserve">to be thinking ahead. </w:t>
      </w:r>
      <w:r w:rsidR="00CB61A4">
        <w:t xml:space="preserve"> </w:t>
      </w:r>
      <w:r w:rsidR="00703E02">
        <w:t>If your project is not continuing next semester, summarize what you think could be done if your project was reinstated in the future.</w:t>
      </w:r>
    </w:p>
    <w:p w14:paraId="77FD5C2A" w14:textId="77777777" w:rsidR="00CB61A4" w:rsidRDefault="00CB61A4" w:rsidP="00B23CAE">
      <w:pPr>
        <w:jc w:val="both"/>
      </w:pPr>
    </w:p>
    <w:p w14:paraId="3472632C" w14:textId="446E9F43" w:rsidR="00CB61A4" w:rsidRDefault="00CB61A4" w:rsidP="00B23CAE">
      <w:pPr>
        <w:pStyle w:val="ListParagraph"/>
        <w:numPr>
          <w:ilvl w:val="0"/>
          <w:numId w:val="22"/>
        </w:numPr>
        <w:jc w:val="both"/>
      </w:pPr>
      <w:r>
        <w:t xml:space="preserve">Finish preliminary design of toaster </w:t>
      </w:r>
    </w:p>
    <w:p w14:paraId="3B303BB0" w14:textId="4F47281E" w:rsidR="00CB61A4" w:rsidRDefault="00CB61A4" w:rsidP="00B23CAE">
      <w:pPr>
        <w:pStyle w:val="ListParagraph"/>
        <w:numPr>
          <w:ilvl w:val="0"/>
          <w:numId w:val="22"/>
        </w:numPr>
        <w:jc w:val="both"/>
      </w:pPr>
      <w:r>
        <w:t>Finalize the decision on the peanut butter – jelly interface</w:t>
      </w:r>
    </w:p>
    <w:p w14:paraId="27225557" w14:textId="51E28B3C" w:rsidR="00CB61A4" w:rsidRDefault="00CB61A4" w:rsidP="00B23CAE">
      <w:pPr>
        <w:pStyle w:val="ListParagraph"/>
        <w:numPr>
          <w:ilvl w:val="0"/>
          <w:numId w:val="22"/>
        </w:numPr>
        <w:jc w:val="both"/>
      </w:pPr>
      <w:r>
        <w:t>Start analysis of fish stick crumbliness</w:t>
      </w:r>
    </w:p>
    <w:p w14:paraId="0663BDDD" w14:textId="551169D4" w:rsidR="005C347C" w:rsidRPr="005C347C" w:rsidRDefault="005C347C" w:rsidP="00B23CAE">
      <w:pPr>
        <w:pStyle w:val="Heading2"/>
        <w:jc w:val="both"/>
      </w:pPr>
      <w:r w:rsidRPr="005C347C">
        <w:t xml:space="preserve">3.2: </w:t>
      </w:r>
      <w:r w:rsidR="00CB61A4">
        <w:t>Starting Points</w:t>
      </w:r>
      <w:r w:rsidRPr="005C347C">
        <w:t xml:space="preserve"> </w:t>
      </w:r>
    </w:p>
    <w:p w14:paraId="3B777CEF" w14:textId="0C04D076" w:rsidR="005C347C" w:rsidRDefault="001514B9" w:rsidP="00B23CAE">
      <w:pPr>
        <w:jc w:val="both"/>
      </w:pPr>
      <w:r>
        <w:t xml:space="preserve">For each one of the tasks and objectives in 3.1, describe to the best of your knowledge where the person reading this can start. The person reading this is either going to be you after over a month off, or someone totally unfamiliar with how to go about things. </w:t>
      </w:r>
      <w:r w:rsidRPr="001514B9">
        <w:rPr>
          <w:b/>
        </w:rPr>
        <w:t xml:space="preserve">Point to the locations in the server where you have pertinent files saved. </w:t>
      </w:r>
      <w:r>
        <w:t xml:space="preserve">Now the person has the file open in whatever software, what should they work on doing to start with? </w:t>
      </w:r>
    </w:p>
    <w:p w14:paraId="1113FAEA" w14:textId="77777777" w:rsidR="001514B9" w:rsidRDefault="001514B9" w:rsidP="00B23CAE">
      <w:pPr>
        <w:jc w:val="both"/>
      </w:pPr>
    </w:p>
    <w:p w14:paraId="779D4CC9" w14:textId="758DBD40" w:rsidR="001514B9" w:rsidRDefault="001514B9" w:rsidP="00B23CAE">
      <w:pPr>
        <w:pStyle w:val="ListParagraph"/>
        <w:numPr>
          <w:ilvl w:val="0"/>
          <w:numId w:val="23"/>
        </w:numPr>
        <w:jc w:val="both"/>
      </w:pPr>
      <w:r>
        <w:t xml:space="preserve">Structural design of the toaster can be found on the project server under Working Directories &gt; By Subsystem &gt; Structures &gt; CAD &gt; </w:t>
      </w:r>
      <w:proofErr w:type="spellStart"/>
      <w:r>
        <w:t>Toaster.cad</w:t>
      </w:r>
      <w:proofErr w:type="spellEnd"/>
      <w:r>
        <w:t>. We suggest first adding a best es</w:t>
      </w:r>
      <w:r w:rsidR="00B23CAE">
        <w:t xml:space="preserve">timate for the heating coils to place volume constraints on the real </w:t>
      </w:r>
      <w:r w:rsidR="00B23CAE">
        <w:lastRenderedPageBreak/>
        <w:t xml:space="preserve">coils that can be used. Other work that needs to be done is ensuring the polish will be shiny enough to see your face in the reflection. </w:t>
      </w:r>
    </w:p>
    <w:p w14:paraId="59A24758" w14:textId="23534FA1" w:rsidR="00B23CAE" w:rsidRDefault="00B23CAE" w:rsidP="00B23CAE">
      <w:pPr>
        <w:pStyle w:val="ListParagraph"/>
        <w:numPr>
          <w:ilvl w:val="0"/>
          <w:numId w:val="23"/>
        </w:numPr>
        <w:jc w:val="both"/>
      </w:pPr>
      <w:r>
        <w:t xml:space="preserve">The lingering issue in finalizing the peanut butter – jelly interface is the type of jelly to be used. We have collected some data on various jellies, but a trade study should be performed ASAP to determine the best jelly option. </w:t>
      </w:r>
    </w:p>
    <w:p w14:paraId="4E229307" w14:textId="1F6F4E95" w:rsidR="00B23CAE" w:rsidRPr="001514B9" w:rsidRDefault="00B23CAE" w:rsidP="00B23CAE">
      <w:pPr>
        <w:pStyle w:val="ListParagraph"/>
        <w:numPr>
          <w:ilvl w:val="0"/>
          <w:numId w:val="23"/>
        </w:numPr>
        <w:jc w:val="both"/>
      </w:pPr>
      <w:r>
        <w:t xml:space="preserve">Fish sticks have already been chosen but their crumbliness has not yet been analyzed. We suggest importing the CAD model of the fish stick and performing FEA stress analysis on the fish sticks to determine how much mass will be lost to rogue crumbs. </w:t>
      </w:r>
    </w:p>
    <w:p w14:paraId="01622258" w14:textId="29CA1929" w:rsidR="005C347C" w:rsidRDefault="001514B9" w:rsidP="00B23CAE">
      <w:pPr>
        <w:pStyle w:val="Heading2"/>
        <w:jc w:val="both"/>
      </w:pPr>
      <w:r>
        <w:t>3.3</w:t>
      </w:r>
      <w:r w:rsidR="005C347C">
        <w:t xml:space="preserve">: </w:t>
      </w:r>
      <w:r>
        <w:t>Improvement, Updates, Verification</w:t>
      </w:r>
    </w:p>
    <w:p w14:paraId="4933FD1B" w14:textId="01644472" w:rsidR="00B23CAE" w:rsidRDefault="00B23CAE" w:rsidP="00B23CAE">
      <w:pPr>
        <w:jc w:val="both"/>
      </w:pPr>
      <w:r>
        <w:t xml:space="preserve">For tasks you have completed, what could/should be done to improve or update them in the future? Here is a good place to blatantly state all the assumptions you have made, and prioritize them in order of the impact the assumption has on your result. As assumptions later get filled with more concrete data, your analysis will need to be updated and/or verified to ensure no issues have been raised. </w:t>
      </w:r>
    </w:p>
    <w:p w14:paraId="1579B388" w14:textId="7EFCEF16" w:rsidR="00B23CAE" w:rsidRDefault="00B23CAE" w:rsidP="00B23CAE">
      <w:pPr>
        <w:jc w:val="both"/>
      </w:pPr>
      <w:r>
        <w:t xml:space="preserve">Note: Be careful with improvements -- remember the goal is always to meet the requirement and not go any further. </w:t>
      </w:r>
    </w:p>
    <w:p w14:paraId="78E9259F" w14:textId="77777777" w:rsidR="00B23CAE" w:rsidRPr="00B23CAE" w:rsidRDefault="00B23CAE" w:rsidP="00B23CAE">
      <w:pPr>
        <w:jc w:val="both"/>
      </w:pPr>
    </w:p>
    <w:p w14:paraId="16EAAF6D" w14:textId="3A3F3D2E" w:rsidR="00B23CAE" w:rsidRDefault="00B23CAE" w:rsidP="00B23CAE">
      <w:pPr>
        <w:pStyle w:val="ListParagraph"/>
        <w:numPr>
          <w:ilvl w:val="0"/>
          <w:numId w:val="24"/>
        </w:numPr>
        <w:jc w:val="both"/>
      </w:pPr>
      <w:r>
        <w:t xml:space="preserve">We have assumed that there will be a large body of water near Boulder, CO for the team yacht. </w:t>
      </w:r>
      <w:r w:rsidR="00A80CA5">
        <w:t xml:space="preserve">When that assumption is verified, the yacht should be moved to the body of water. Should this assumption prove to be invalid, drastic redesign of the boat may be necessary. </w:t>
      </w:r>
    </w:p>
    <w:p w14:paraId="0D9571A2" w14:textId="77777777" w:rsidR="00A80CA5" w:rsidRDefault="00A80CA5" w:rsidP="00A80CA5">
      <w:pPr>
        <w:pStyle w:val="ListParagraph"/>
        <w:numPr>
          <w:ilvl w:val="0"/>
          <w:numId w:val="24"/>
        </w:numPr>
        <w:jc w:val="both"/>
      </w:pPr>
      <w:r>
        <w:t xml:space="preserve">We have assumed that the question “what is the meaning of life” is one that makes sense. We have an answer to this question, but the question may need to be updated in the future as it may be out of the scope of this project. </w:t>
      </w:r>
    </w:p>
    <w:p w14:paraId="1A8A26FC" w14:textId="39351B09" w:rsidR="00B23CAE" w:rsidRDefault="00A80CA5" w:rsidP="00A80CA5">
      <w:pPr>
        <w:pStyle w:val="ListParagraph"/>
        <w:numPr>
          <w:ilvl w:val="0"/>
          <w:numId w:val="24"/>
        </w:numPr>
        <w:jc w:val="both"/>
      </w:pPr>
      <w:r>
        <w:t xml:space="preserve">In the design of the perpetual motion machine, we assumed the existence of tachyon particles to provide superluminal ghost-forcing on our gyroscopic, electromagnetic tether. Specifically, the tachyons are expected to produce a force of 30N. This number was determined using superluminal, reverse-time Feynman diagrams but should be updated when a better understanding of the interaction between the Higgs boson, </w:t>
      </w:r>
      <w:proofErr w:type="spellStart"/>
      <w:r>
        <w:t>muons</w:t>
      </w:r>
      <w:proofErr w:type="spellEnd"/>
      <w:r>
        <w:t xml:space="preserve">, and </w:t>
      </w:r>
      <w:proofErr w:type="gramStart"/>
      <w:r>
        <w:t>tau-neutrinos</w:t>
      </w:r>
      <w:proofErr w:type="gramEnd"/>
      <w:r>
        <w:t xml:space="preserve"> is obtained. </w:t>
      </w:r>
    </w:p>
    <w:p w14:paraId="09F74254" w14:textId="77777777" w:rsidR="009D4536" w:rsidRPr="005C347C" w:rsidRDefault="009D4536" w:rsidP="00B23CAE">
      <w:pPr>
        <w:jc w:val="both"/>
      </w:pPr>
    </w:p>
    <w:sectPr w:rsidR="009D4536" w:rsidRPr="005C347C" w:rsidSect="005C347C">
      <w:headerReference w:type="even" r:id="rId19"/>
      <w:headerReference w:type="default" r:id="rId20"/>
      <w:footerReference w:type="default" r:id="rId21"/>
      <w:headerReference w:type="first" r:id="rId22"/>
      <w:footerReference w:type="first" r:id="rId23"/>
      <w:pgSz w:w="12240" w:h="15840" w:code="1"/>
      <w:pgMar w:top="1800" w:right="2160" w:bottom="1440" w:left="2160" w:header="180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8AE83" w14:textId="77777777" w:rsidR="00B23CAE" w:rsidRDefault="00B23CAE">
      <w:pPr>
        <w:spacing w:line="240" w:lineRule="auto"/>
      </w:pPr>
      <w:r>
        <w:separator/>
      </w:r>
    </w:p>
  </w:endnote>
  <w:endnote w:type="continuationSeparator" w:id="0">
    <w:p w14:paraId="39C1B895" w14:textId="77777777" w:rsidR="00B23CAE" w:rsidRDefault="00B23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2A3C1"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D0CA9A" w14:textId="77777777" w:rsidR="00FB08EA" w:rsidRDefault="00FB08EA" w:rsidP="00CF69B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155EE" w14:textId="77777777" w:rsidR="00FB08EA" w:rsidRDefault="00FB08EA" w:rsidP="00CF69B5">
    <w:pPr>
      <w:pStyle w:val="Footer"/>
      <w:framePr w:wrap="around" w:vAnchor="text" w:hAnchor="margin" w:xAlign="right" w:y="1"/>
      <w:rPr>
        <w:rStyle w:val="PageNumber"/>
      </w:rPr>
    </w:pPr>
  </w:p>
  <w:p w14:paraId="38AA441C" w14:textId="77777777" w:rsidR="00FB08EA" w:rsidRDefault="00FB08EA" w:rsidP="00CF69B5">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E420A"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4846CF" w14:textId="77777777" w:rsidR="00FB08EA" w:rsidRDefault="00FB08EA" w:rsidP="00CF69B5">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9845B"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E2772B2" w14:textId="77777777" w:rsidR="00FB08EA" w:rsidRPr="00D07B11" w:rsidRDefault="00FB08EA" w:rsidP="00CF69B5">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83553" w14:textId="77777777" w:rsidR="00FB08EA" w:rsidRPr="00D07B11" w:rsidRDefault="00FB08EA" w:rsidP="00CF69B5">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1D0C6" w14:textId="77777777" w:rsidR="00B23CAE" w:rsidRDefault="00B23CAE">
    <w:pPr>
      <w:pStyle w:val="Footer"/>
    </w:pPr>
    <w:r>
      <w:t> </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1532C" w14:textId="77777777" w:rsidR="00B23CAE" w:rsidRDefault="00B23CAE">
    <w:pPr>
      <w:pStyle w:val="Footer-first"/>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fldChar w:fldCharType="begin"/>
    </w:r>
    <w:r>
      <w:instrText xml:space="preserve"> USERPROPERTY WorkStreet </w:instrText>
    </w:r>
    <w:r>
      <w:fldChar w:fldCharType="separate"/>
    </w:r>
    <w:r>
      <w:instrText>93 Perry Street</w:instrText>
    </w:r>
    <w:r>
      <w:fldChar w:fldCharType="end"/>
    </w:r>
    <w:r>
      <w:fldChar w:fldCharType="separate"/>
    </w:r>
    <w:r>
      <w:rPr>
        <w:noProof/>
      </w:rPr>
      <w:instrText>[Street Address]</w:instrText>
    </w:r>
    <w:r>
      <w:fldChar w:fldCharType="end"/>
    </w:r>
    <w:r>
      <w:instrText xml:space="preserve"> \* MERGEFORMAT</w:instrText>
    </w:r>
    <w:r>
      <w:fldChar w:fldCharType="separate"/>
    </w:r>
    <w:r>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bCs/>
      </w:rPr>
      <w:instrText>Error! Bookmark not defined.</w:instrText>
    </w:r>
    <w:r>
      <w:fldChar w:fldCharType="end"/>
    </w:r>
    <w:r>
      <w:fldChar w:fldCharType="separate"/>
    </w:r>
    <w:r>
      <w:rPr>
        <w:noProof/>
      </w:rPr>
      <w:instrText>[City]</w:instrText>
    </w:r>
    <w:r>
      <w:fldChar w:fldCharType="end"/>
    </w:r>
    <w:r>
      <w:instrText xml:space="preserve"> \* MERGEFORMAT</w:instrText>
    </w:r>
    <w:r>
      <w:fldChar w:fldCharType="separate"/>
    </w:r>
    <w:r>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bCs/>
      </w:rPr>
      <w:instrText>Error! Bookmark not defined.</w:instrText>
    </w:r>
    <w:r>
      <w:fldChar w:fldCharType="end"/>
    </w:r>
    <w:r>
      <w:fldChar w:fldCharType="separate"/>
    </w:r>
    <w:r>
      <w:rPr>
        <w:noProof/>
      </w:rPr>
      <w:instrText>[State]</w:instrText>
    </w:r>
    <w:r>
      <w:fldChar w:fldCharType="end"/>
    </w:r>
    <w:r>
      <w:instrText xml:space="preserve"> \* MERGEFORMAT</w:instrText>
    </w:r>
    <w:r>
      <w:fldChar w:fldCharType="separate"/>
    </w:r>
    <w:r>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bCs/>
      </w:rPr>
      <w:instrText>Error! Bookmark not defined.</w:instrText>
    </w:r>
    <w:r>
      <w:fldChar w:fldCharType="end"/>
    </w:r>
    <w:r>
      <w:fldChar w:fldCharType="separate"/>
    </w:r>
    <w:r>
      <w:rPr>
        <w:noProof/>
      </w:rPr>
      <w:instrText>[Postal Code]</w:instrText>
    </w:r>
    <w:r>
      <w:fldChar w:fldCharType="end"/>
    </w:r>
    <w:r>
      <w:instrText xml:space="preserve"> \* MERGEFORMAT</w:instrText>
    </w:r>
    <w:r>
      <w:fldChar w:fldCharType="separate"/>
    </w:r>
    <w:r>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bCs/>
      </w:rPr>
      <w:instrText>Error! Bookmark not defined.</w:instrText>
    </w:r>
    <w:r>
      <w:fldChar w:fldCharType="end"/>
    </w:r>
    <w:r>
      <w:fldChar w:fldCharType="separate"/>
    </w:r>
    <w:r>
      <w:rPr>
        <w:noProof/>
      </w:rPr>
      <w:instrText>[Your Phone]</w:instrText>
    </w:r>
    <w:r>
      <w:fldChar w:fldCharType="end"/>
    </w:r>
    <w:r>
      <w:instrText xml:space="preserve"> \* MERGEFORMAT</w:instrText>
    </w:r>
    <w:r>
      <w:fldChar w:fldCharType="separate"/>
    </w:r>
    <w:r>
      <w:t>[Your Phone]</w:t>
    </w:r>
    <w:r>
      <w:fldChar w:fldCharType="end"/>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bCs/>
      </w:rPr>
      <w:instrText>Error! Bookmark not defined.</w:instrText>
    </w:r>
    <w:r>
      <w:fldChar w:fldCharType="end"/>
    </w:r>
    <w:r>
      <w:fldChar w:fldCharType="separate"/>
    </w:r>
    <w:r>
      <w:rPr>
        <w:noProof/>
      </w:rPr>
      <w:instrText>[Your Fax]</w:instrText>
    </w:r>
    <w:r>
      <w:fldChar w:fldCharType="end"/>
    </w:r>
    <w:r>
      <w:instrText xml:space="preserve"> \* MERGEFORMAT</w:instrText>
    </w:r>
    <w:r>
      <w:fldChar w:fldCharType="separate"/>
    </w:r>
    <w:r>
      <w:t>[Your Fax]</w:t>
    </w:r>
    <w:r>
      <w:fldChar w:fldCharType="end"/>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bCs/>
      </w:rPr>
      <w:instrText>Error! Bookmark not defined.</w:instrText>
    </w:r>
    <w:r>
      <w:fldChar w:fldCharType="end"/>
    </w:r>
    <w:r>
      <w:fldChar w:fldCharType="separate"/>
    </w:r>
    <w:r>
      <w:rPr>
        <w:noProof/>
      </w:rPr>
      <w:instrText>[Your E-Mail]</w:instrText>
    </w:r>
    <w:r>
      <w:fldChar w:fldCharType="end"/>
    </w:r>
    <w:r>
      <w:instrText xml:space="preserve"> \* MERGEFORMAT</w:instrText>
    </w:r>
    <w:r>
      <w:fldChar w:fldCharType="separate"/>
    </w:r>
    <w:r>
      <w:t>[Your E-Mail]</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84E41" w14:textId="77777777" w:rsidR="00B23CAE" w:rsidRDefault="00B23CAE">
      <w:pPr>
        <w:spacing w:line="240" w:lineRule="auto"/>
      </w:pPr>
      <w:r>
        <w:separator/>
      </w:r>
    </w:p>
  </w:footnote>
  <w:footnote w:type="continuationSeparator" w:id="0">
    <w:p w14:paraId="39E52066" w14:textId="77777777" w:rsidR="00B23CAE" w:rsidRDefault="00B23CA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D8C91" w14:textId="77777777" w:rsidR="00FB08EA" w:rsidRPr="002848A2" w:rsidRDefault="00FB08EA" w:rsidP="00CF69B5">
    <w:pPr>
      <w:pStyle w:val="Header"/>
      <w:tabs>
        <w:tab w:val="right" w:pos="9360"/>
      </w:tabs>
      <w:rPr>
        <w:rFonts w:ascii="Arial" w:hAnsi="Arial" w:cs="Arial"/>
        <w:sz w:val="18"/>
        <w:szCs w:val="18"/>
      </w:rPr>
    </w:pPr>
    <w:r>
      <w:rPr>
        <w:rFonts w:ascii="Arial" w:hAnsi="Arial" w:cs="Arial"/>
        <w:sz w:val="18"/>
        <w:szCs w:val="18"/>
      </w:rPr>
      <w:tab/>
    </w:r>
    <w:r>
      <w:rPr>
        <w:rStyle w:val="PageNumber"/>
        <w:rFonts w:ascii="Arial" w:hAnsi="Arial" w:cs="Arial"/>
        <w:sz w:val="18"/>
        <w:szCs w:val="18"/>
      </w:rPr>
      <w:fldChar w:fldCharType="begin"/>
    </w:r>
    <w:r>
      <w:rPr>
        <w:rStyle w:val="PageNumber"/>
        <w:rFonts w:ascii="Arial" w:hAnsi="Arial" w:cs="Arial"/>
        <w:sz w:val="18"/>
        <w:szCs w:val="18"/>
      </w:rPr>
      <w:instrText xml:space="preserve"> {NUMPAGES-2} \* MERGEFORMAT </w:instrText>
    </w:r>
    <w:r>
      <w:rPr>
        <w:rStyle w:val="PageNumber"/>
        <w:rFonts w:ascii="Arial" w:hAnsi="Arial" w:cs="Arial"/>
        <w:sz w:val="18"/>
        <w:szCs w:val="18"/>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1B1C4"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40CD7" w14:textId="77777777" w:rsidR="00FB08EA" w:rsidRDefault="00FB08EA">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C587E"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 xml:space="preserve">. </w:t>
    </w:r>
    <w:r w:rsidRPr="002848A2">
      <w:rPr>
        <w:rFonts w:ascii="Arial" w:hAnsi="Arial" w:cs="Arial"/>
        <w:sz w:val="18"/>
        <w:szCs w:val="18"/>
      </w:rPr>
      <w:t>Title</w:t>
    </w:r>
    <w:r>
      <w:rPr>
        <w:rFonts w:ascii="Arial" w:hAnsi="Arial" w:cs="Arial"/>
        <w:sz w:val="18"/>
        <w:szCs w:val="18"/>
      </w:rPr>
      <w:t>: Hardware Handling Specification</w:t>
    </w:r>
    <w:r w:rsidRPr="002848A2">
      <w:rPr>
        <w:rFonts w:ascii="Arial" w:hAnsi="Arial" w:cs="Arial"/>
        <w:sz w:val="18"/>
        <w:szCs w:val="18"/>
      </w:rPr>
      <w:tab/>
    </w:r>
  </w:p>
  <w:p w14:paraId="165B9C63"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w:t>
    </w:r>
    <w:r w:rsidRPr="002848A2">
      <w:rPr>
        <w:rFonts w:ascii="Arial" w:hAnsi="Arial" w:cs="Arial"/>
        <w:sz w:val="18"/>
        <w:szCs w:val="18"/>
      </w:rPr>
      <w:t xml:space="preserve"> </w:t>
    </w:r>
    <w:proofErr w:type="spellStart"/>
    <w:r w:rsidRPr="002848A2">
      <w:rPr>
        <w:rFonts w:ascii="Arial" w:hAnsi="Arial" w:cs="Arial"/>
        <w:sz w:val="18"/>
        <w:szCs w:val="18"/>
      </w:rPr>
      <w:t>N</w:t>
    </w:r>
    <w:r>
      <w:rPr>
        <w:rFonts w:ascii="Arial" w:hAnsi="Arial" w:cs="Arial"/>
        <w:sz w:val="18"/>
        <w:szCs w:val="18"/>
      </w:rPr>
      <w:t>um</w:t>
    </w:r>
    <w:proofErr w:type="spellEnd"/>
    <w:r>
      <w:rPr>
        <w:rFonts w:ascii="Arial" w:hAnsi="Arial" w:cs="Arial"/>
        <w:sz w:val="18"/>
        <w:szCs w:val="18"/>
      </w:rPr>
      <w:t>:</w:t>
    </w:r>
    <w:r w:rsidRPr="002848A2">
      <w:rPr>
        <w:rFonts w:ascii="Arial" w:hAnsi="Arial" w:cs="Arial"/>
        <w:sz w:val="18"/>
        <w:szCs w:val="18"/>
      </w:rPr>
      <w:t xml:space="preserve"> </w:t>
    </w:r>
    <w:r>
      <w:rPr>
        <w:rFonts w:ascii="Arial" w:hAnsi="Arial" w:cs="Arial"/>
        <w:sz w:val="18"/>
        <w:szCs w:val="18"/>
      </w:rPr>
      <w:t>100-011 Rev -</w:t>
    </w:r>
    <w:r w:rsidRPr="002848A2">
      <w:rPr>
        <w:rFonts w:ascii="Arial" w:hAnsi="Arial" w:cs="Arial"/>
        <w:sz w:val="18"/>
        <w:szCs w:val="18"/>
      </w:rPr>
      <w:tab/>
      <w:t xml:space="preserve">Page </w:t>
    </w:r>
    <w:r w:rsidRPr="002848A2">
      <w:rPr>
        <w:rStyle w:val="PageNumber"/>
        <w:rFonts w:ascii="Arial" w:hAnsi="Arial" w:cs="Arial"/>
        <w:sz w:val="18"/>
        <w:szCs w:val="18"/>
      </w:rPr>
      <w:fldChar w:fldCharType="begin"/>
    </w:r>
    <w:r w:rsidRPr="002848A2">
      <w:rPr>
        <w:rStyle w:val="PageNumber"/>
        <w:rFonts w:ascii="Arial" w:hAnsi="Arial" w:cs="Arial"/>
        <w:sz w:val="18"/>
        <w:szCs w:val="18"/>
      </w:rPr>
      <w:instrText xml:space="preserve"> PAGE </w:instrText>
    </w:r>
    <w:r w:rsidRPr="002848A2">
      <w:rPr>
        <w:rStyle w:val="PageNumber"/>
        <w:rFonts w:ascii="Arial" w:hAnsi="Arial" w:cs="Arial"/>
        <w:sz w:val="18"/>
        <w:szCs w:val="18"/>
      </w:rPr>
      <w:fldChar w:fldCharType="separate"/>
    </w:r>
    <w:r>
      <w:rPr>
        <w:rStyle w:val="PageNumber"/>
        <w:rFonts w:ascii="Arial" w:hAnsi="Arial" w:cs="Arial"/>
        <w:noProof/>
        <w:sz w:val="18"/>
        <w:szCs w:val="18"/>
      </w:rPr>
      <w:t>ii</w:t>
    </w:r>
    <w:r w:rsidRPr="002848A2">
      <w:rPr>
        <w:rStyle w:val="PageNumber"/>
        <w:rFonts w:ascii="Arial" w:hAnsi="Arial" w:cs="Arial"/>
        <w:sz w:val="18"/>
        <w:szCs w:val="18"/>
      </w:rPr>
      <w:fldChar w:fldCharType="end"/>
    </w:r>
    <w:r>
      <w:rPr>
        <w:rStyle w:val="PageNumber"/>
        <w:rFonts w:ascii="Arial" w:hAnsi="Arial" w:cs="Arial"/>
        <w:sz w:val="18"/>
        <w:szCs w:val="18"/>
      </w:rPr>
      <w:t xml:space="preserve"> / </w:t>
    </w:r>
    <w:r w:rsidRPr="00691EBA">
      <w:rPr>
        <w:rStyle w:val="PageNumber"/>
        <w:rFonts w:ascii="Arial" w:hAnsi="Arial" w:cs="Arial"/>
        <w:sz w:val="18"/>
        <w:szCs w:val="18"/>
      </w:rPr>
      <w:fldChar w:fldCharType="begin"/>
    </w:r>
    <w:r w:rsidRPr="00691EBA">
      <w:rPr>
        <w:rStyle w:val="PageNumber"/>
        <w:rFonts w:ascii="Arial" w:hAnsi="Arial" w:cs="Arial"/>
        <w:sz w:val="18"/>
        <w:szCs w:val="18"/>
      </w:rPr>
      <w:instrText xml:space="preserve"> NUMPAGES </w:instrText>
    </w:r>
    <w:r w:rsidRPr="00691EBA">
      <w:rPr>
        <w:rStyle w:val="PageNumber"/>
        <w:rFonts w:ascii="Arial" w:hAnsi="Arial" w:cs="Arial"/>
        <w:sz w:val="18"/>
        <w:szCs w:val="18"/>
      </w:rPr>
      <w:fldChar w:fldCharType="separate"/>
    </w:r>
    <w:r>
      <w:rPr>
        <w:rStyle w:val="PageNumber"/>
        <w:rFonts w:ascii="Arial" w:hAnsi="Arial" w:cs="Arial"/>
        <w:noProof/>
        <w:sz w:val="18"/>
        <w:szCs w:val="18"/>
      </w:rPr>
      <w:t>6</w:t>
    </w:r>
    <w:r w:rsidRPr="00691EBA">
      <w:rPr>
        <w:rStyle w:val="PageNumber"/>
        <w:rFonts w:ascii="Arial" w:hAnsi="Arial" w:cs="Arial"/>
        <w:sz w:val="18"/>
        <w:szCs w:val="18"/>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9ECD6"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5919F" w14:textId="77777777" w:rsidR="00B23CAE" w:rsidRDefault="00B23CAE">
    <w:pPr>
      <w:pStyle w:val="Header"/>
    </w:pPr>
  </w:p>
  <w:p w14:paraId="1D9071C2" w14:textId="77777777" w:rsidR="00B23CAE" w:rsidRDefault="00B23CAE"/>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0" w:type="auto"/>
      <w:tblLook w:val="04A0" w:firstRow="1" w:lastRow="0" w:firstColumn="1" w:lastColumn="0" w:noHBand="0" w:noVBand="1"/>
    </w:tblPr>
    <w:tblGrid>
      <w:gridCol w:w="1819"/>
      <w:gridCol w:w="2588"/>
      <w:gridCol w:w="3030"/>
      <w:gridCol w:w="483"/>
    </w:tblGrid>
    <w:tr w:rsidR="00B23CAE" w14:paraId="3296F103" w14:textId="77777777">
      <w:tc>
        <w:tcPr>
          <w:tcW w:w="2322" w:type="dxa"/>
        </w:tcPr>
        <w:p w14:paraId="54F33200" w14:textId="71BC953B" w:rsidR="00B23CAE" w:rsidRDefault="006725D4" w:rsidP="004B3FE6">
          <w:pPr>
            <w:pStyle w:val="Date"/>
          </w:pPr>
          <w:r>
            <w:t>5</w:t>
          </w:r>
          <w:r w:rsidR="00B23CAE">
            <w:t>/</w:t>
          </w:r>
          <w:r>
            <w:t>1</w:t>
          </w:r>
          <w:r w:rsidR="00553EDB">
            <w:t>/</w:t>
          </w:r>
          <w:r w:rsidR="00B23CAE">
            <w:t>201</w:t>
          </w:r>
          <w:r>
            <w:t>5</w:t>
          </w:r>
        </w:p>
      </w:tc>
      <w:tc>
        <w:tcPr>
          <w:tcW w:w="3483" w:type="dxa"/>
        </w:tcPr>
        <w:p w14:paraId="10D21F44" w14:textId="0C3E683A" w:rsidR="00B23CAE" w:rsidRDefault="00C96A47">
          <w:pPr>
            <w:pStyle w:val="Header-Continued"/>
          </w:pPr>
          <w:r>
            <w:t>(</w:t>
          </w:r>
          <w:r w:rsidRPr="001F2DC9">
            <w:rPr>
              <w:b/>
            </w:rPr>
            <w:t>Team name</w:t>
          </w:r>
          <w:r>
            <w:t>)</w:t>
          </w:r>
        </w:p>
      </w:tc>
      <w:sdt>
        <w:sdtPr>
          <w:id w:val="32659646"/>
          <w:placeholder>
            <w:docPart w:val="7F184CBD44B0984FB3B5A343E023D7E1"/>
          </w:placeholder>
        </w:sdtPr>
        <w:sdtEndPr/>
        <w:sdtContent>
          <w:tc>
            <w:tcPr>
              <w:tcW w:w="3825" w:type="dxa"/>
            </w:tcPr>
            <w:p w14:paraId="68063171" w14:textId="485E92EB" w:rsidR="00B23CAE" w:rsidRDefault="006725D4" w:rsidP="006725D4">
              <w:pPr>
                <w:pStyle w:val="Subtitle"/>
              </w:pPr>
              <w:r>
                <w:t>Spring</w:t>
              </w:r>
              <w:r w:rsidR="00B23CAE">
                <w:t xml:space="preserve"> 201</w:t>
              </w:r>
              <w:r>
                <w:t>5</w:t>
              </w:r>
              <w:r w:rsidR="00553EDB">
                <w:t>: [</w:t>
              </w:r>
              <w:r w:rsidR="001F2DC9" w:rsidRPr="001F2DC9">
                <w:rPr>
                  <w:b/>
                </w:rPr>
                <w:t>Your</w:t>
              </w:r>
              <w:r w:rsidR="001F2DC9">
                <w:t xml:space="preserve"> </w:t>
              </w:r>
              <w:r w:rsidR="00553EDB" w:rsidRPr="001F2DC9">
                <w:rPr>
                  <w:b/>
                </w:rPr>
                <w:t>Subsystem</w:t>
              </w:r>
              <w:r w:rsidR="00553EDB">
                <w:t xml:space="preserve">] </w:t>
              </w:r>
              <w:r w:rsidR="004B3FE6">
                <w:t>Subsystem Summary</w:t>
              </w:r>
            </w:p>
          </w:tc>
        </w:sdtContent>
      </w:sdt>
      <w:tc>
        <w:tcPr>
          <w:tcW w:w="666" w:type="dxa"/>
        </w:tcPr>
        <w:p w14:paraId="50A3AFAA" w14:textId="77777777" w:rsidR="00B23CAE" w:rsidRDefault="00B23CAE">
          <w:pPr>
            <w:pStyle w:val="Page"/>
          </w:pPr>
          <w:r>
            <w:fldChar w:fldCharType="begin"/>
          </w:r>
          <w:r>
            <w:instrText xml:space="preserve"> page </w:instrText>
          </w:r>
          <w:r>
            <w:fldChar w:fldCharType="separate"/>
          </w:r>
          <w:r w:rsidR="00D7283A">
            <w:rPr>
              <w:noProof/>
            </w:rPr>
            <w:t>5</w:t>
          </w:r>
          <w:r>
            <w:rPr>
              <w:noProof/>
            </w:rPr>
            <w:fldChar w:fldCharType="end"/>
          </w:r>
        </w:p>
      </w:tc>
    </w:tr>
  </w:tbl>
  <w:p w14:paraId="63A8DB47" w14:textId="77777777" w:rsidR="00B23CAE" w:rsidRDefault="00B23CAE">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5000" w:type="pct"/>
      <w:tblLook w:val="04A0" w:firstRow="1" w:lastRow="0" w:firstColumn="1" w:lastColumn="0" w:noHBand="0" w:noVBand="1"/>
    </w:tblPr>
    <w:tblGrid>
      <w:gridCol w:w="3960"/>
      <w:gridCol w:w="3960"/>
    </w:tblGrid>
    <w:tr w:rsidR="00B23CAE" w14:paraId="207D3345" w14:textId="77777777">
      <w:tc>
        <w:tcPr>
          <w:tcW w:w="2500" w:type="pct"/>
        </w:tcPr>
        <w:p w14:paraId="68EC20A4" w14:textId="77777777" w:rsidR="00B23CAE" w:rsidRDefault="00B23CAE">
          <w:pPr>
            <w:pStyle w:val="Header-Left"/>
          </w:pPr>
        </w:p>
      </w:tc>
      <w:tc>
        <w:tcPr>
          <w:tcW w:w="2500" w:type="pct"/>
        </w:tcPr>
        <w:p w14:paraId="45AD32A8" w14:textId="77777777" w:rsidR="00B23CAE" w:rsidRDefault="00B23CAE">
          <w:pPr>
            <w:pStyle w:val="Header-Right"/>
          </w:pPr>
        </w:p>
      </w:tc>
    </w:tr>
    <w:tr w:rsidR="00B23CAE" w14:paraId="6C246E84" w14:textId="77777777">
      <w:tc>
        <w:tcPr>
          <w:tcW w:w="2500" w:type="pct"/>
        </w:tcPr>
        <w:p w14:paraId="7E24A88B" w14:textId="77777777" w:rsidR="00B23CAE" w:rsidRDefault="00B23CAE">
          <w:pPr>
            <w:pStyle w:val="Header-Left"/>
          </w:pPr>
          <w:proofErr w:type="spellStart"/>
          <w:proofErr w:type="gramStart"/>
          <w:r>
            <w:t>cTIDE</w:t>
          </w:r>
          <w:proofErr w:type="spellEnd"/>
          <w:proofErr w:type="gramEnd"/>
        </w:p>
      </w:tc>
      <w:tc>
        <w:tcPr>
          <w:tcW w:w="2500" w:type="pct"/>
        </w:tcPr>
        <w:p w14:paraId="5F62CB77" w14:textId="77777777" w:rsidR="00B23CAE" w:rsidRDefault="00B23CAE">
          <w:pPr>
            <w:pStyle w:val="Header-Right"/>
          </w:pPr>
        </w:p>
      </w:tc>
    </w:tr>
  </w:tbl>
  <w:p w14:paraId="4CB0B96F" w14:textId="77777777" w:rsidR="00B23CAE" w:rsidRDefault="00B23CAE">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682E58"/>
    <w:multiLevelType w:val="hybridMultilevel"/>
    <w:tmpl w:val="3A02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8C5850"/>
    <w:multiLevelType w:val="hybridMultilevel"/>
    <w:tmpl w:val="7EA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A95251"/>
    <w:multiLevelType w:val="hybridMultilevel"/>
    <w:tmpl w:val="89284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534E08"/>
    <w:multiLevelType w:val="hybridMultilevel"/>
    <w:tmpl w:val="BC7A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E532F3"/>
    <w:multiLevelType w:val="hybridMultilevel"/>
    <w:tmpl w:val="A9BC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F2625E"/>
    <w:multiLevelType w:val="hybridMultilevel"/>
    <w:tmpl w:val="D7CC3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E74305"/>
    <w:multiLevelType w:val="hybridMultilevel"/>
    <w:tmpl w:val="8F0A1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961E88"/>
    <w:multiLevelType w:val="hybridMultilevel"/>
    <w:tmpl w:val="238E8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AE71FF"/>
    <w:multiLevelType w:val="hybridMultilevel"/>
    <w:tmpl w:val="183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4E60A7"/>
    <w:multiLevelType w:val="hybridMultilevel"/>
    <w:tmpl w:val="6DA4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8C30EC"/>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385A42"/>
    <w:multiLevelType w:val="hybridMultilevel"/>
    <w:tmpl w:val="A758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195435"/>
    <w:multiLevelType w:val="hybridMultilevel"/>
    <w:tmpl w:val="42D8A470"/>
    <w:lvl w:ilvl="0" w:tplc="7D80F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1B70A4"/>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1"/>
  </w:num>
  <w:num w:numId="13">
    <w:abstractNumId w:val="18"/>
  </w:num>
  <w:num w:numId="14">
    <w:abstractNumId w:val="16"/>
  </w:num>
  <w:num w:numId="15">
    <w:abstractNumId w:val="15"/>
  </w:num>
  <w:num w:numId="16">
    <w:abstractNumId w:val="22"/>
  </w:num>
  <w:num w:numId="17">
    <w:abstractNumId w:val="21"/>
  </w:num>
  <w:num w:numId="18">
    <w:abstractNumId w:val="23"/>
  </w:num>
  <w:num w:numId="19">
    <w:abstractNumId w:val="10"/>
  </w:num>
  <w:num w:numId="20">
    <w:abstractNumId w:val="14"/>
  </w:num>
  <w:num w:numId="21">
    <w:abstractNumId w:val="12"/>
  </w:num>
  <w:num w:numId="22">
    <w:abstractNumId w:val="13"/>
  </w:num>
  <w:num w:numId="23">
    <w:abstractNumId w:val="1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21601"/>
    <w:rsid w:val="000C3316"/>
    <w:rsid w:val="000D5AAA"/>
    <w:rsid w:val="000D61E1"/>
    <w:rsid w:val="001368CF"/>
    <w:rsid w:val="001514B9"/>
    <w:rsid w:val="00196823"/>
    <w:rsid w:val="001B1FD5"/>
    <w:rsid w:val="001B58A9"/>
    <w:rsid w:val="001F2DC9"/>
    <w:rsid w:val="0026000F"/>
    <w:rsid w:val="00263163"/>
    <w:rsid w:val="002753AF"/>
    <w:rsid w:val="002C00BB"/>
    <w:rsid w:val="002F27FF"/>
    <w:rsid w:val="00321601"/>
    <w:rsid w:val="003458D5"/>
    <w:rsid w:val="00350378"/>
    <w:rsid w:val="00390382"/>
    <w:rsid w:val="003E2DD5"/>
    <w:rsid w:val="00416DEC"/>
    <w:rsid w:val="00431760"/>
    <w:rsid w:val="004352DB"/>
    <w:rsid w:val="00437078"/>
    <w:rsid w:val="00446F43"/>
    <w:rsid w:val="0047603F"/>
    <w:rsid w:val="00481B13"/>
    <w:rsid w:val="004A77A0"/>
    <w:rsid w:val="004B3FE6"/>
    <w:rsid w:val="005120FE"/>
    <w:rsid w:val="00545DFB"/>
    <w:rsid w:val="005537F4"/>
    <w:rsid w:val="00553EDB"/>
    <w:rsid w:val="005A6A37"/>
    <w:rsid w:val="005C347C"/>
    <w:rsid w:val="0062717A"/>
    <w:rsid w:val="00663934"/>
    <w:rsid w:val="006716A7"/>
    <w:rsid w:val="006725D4"/>
    <w:rsid w:val="00695D6D"/>
    <w:rsid w:val="00703E02"/>
    <w:rsid w:val="007A3CD7"/>
    <w:rsid w:val="00825502"/>
    <w:rsid w:val="00891943"/>
    <w:rsid w:val="008930B9"/>
    <w:rsid w:val="00912B90"/>
    <w:rsid w:val="00935B52"/>
    <w:rsid w:val="00937A23"/>
    <w:rsid w:val="00993686"/>
    <w:rsid w:val="009D4536"/>
    <w:rsid w:val="009E5190"/>
    <w:rsid w:val="00A60729"/>
    <w:rsid w:val="00A62059"/>
    <w:rsid w:val="00A80CA5"/>
    <w:rsid w:val="00B01107"/>
    <w:rsid w:val="00B23CAE"/>
    <w:rsid w:val="00BB0DA7"/>
    <w:rsid w:val="00BD133A"/>
    <w:rsid w:val="00C3753B"/>
    <w:rsid w:val="00C6082B"/>
    <w:rsid w:val="00C96A47"/>
    <w:rsid w:val="00CB61A4"/>
    <w:rsid w:val="00D15A8D"/>
    <w:rsid w:val="00D7283A"/>
    <w:rsid w:val="00D97F9C"/>
    <w:rsid w:val="00DE46D8"/>
    <w:rsid w:val="00DF4D4E"/>
    <w:rsid w:val="00E21D84"/>
    <w:rsid w:val="00E2692A"/>
    <w:rsid w:val="00E3230A"/>
    <w:rsid w:val="00EA51B4"/>
    <w:rsid w:val="00EF1C2A"/>
    <w:rsid w:val="00EF2CC5"/>
    <w:rsid w:val="00FB08EA"/>
    <w:rsid w:val="00FE63AE"/>
    <w:rsid w:val="00FF5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42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2C7C9F"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2C7C9F"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2C7C9F"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2C7C9F"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3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header" Target="header8.xml"/><Relationship Id="rId23" Type="http://schemas.openxmlformats.org/officeDocument/2006/relationships/footer" Target="footer7.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Classic%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C616CB3D7BFE4B91B1F4E7517DE9D0"/>
        <w:category>
          <w:name w:val="General"/>
          <w:gallery w:val="placeholder"/>
        </w:category>
        <w:types>
          <w:type w:val="bbPlcHdr"/>
        </w:types>
        <w:behaviors>
          <w:behavior w:val="content"/>
        </w:behaviors>
        <w:guid w:val="{CD2F6E38-4DB1-A147-B776-8EEC28678196}"/>
      </w:docPartPr>
      <w:docPartBody>
        <w:p w:rsidR="00336FC6" w:rsidRDefault="00336FC6" w:rsidP="00336FC6">
          <w:pPr>
            <w:pStyle w:val="16C616CB3D7BFE4B91B1F4E7517DE9D0"/>
          </w:pPr>
          <w:r>
            <w:t>Praesent Tempor</w:t>
          </w:r>
        </w:p>
      </w:docPartBody>
    </w:docPart>
    <w:docPart>
      <w:docPartPr>
        <w:name w:val="3690EB76A7A4664AB87B65CCAFC4189F"/>
        <w:category>
          <w:name w:val="General"/>
          <w:gallery w:val="placeholder"/>
        </w:category>
        <w:types>
          <w:type w:val="bbPlcHdr"/>
        </w:types>
        <w:behaviors>
          <w:behavior w:val="content"/>
        </w:behaviors>
        <w:guid w:val="{0A4C01CA-54E3-914E-8833-6A49A5CF403E}"/>
      </w:docPartPr>
      <w:docPartBody>
        <w:p w:rsidR="00336FC6" w:rsidRDefault="00336FC6">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336FC6" w:rsidRDefault="00336FC6" w:rsidP="00336FC6">
          <w:pPr>
            <w:pStyle w:val="3690EB76A7A4664AB87B65CCAFC4189F"/>
          </w:pPr>
          <w:r>
            <w:t xml:space="preserve">Integer non tellus quis risus porta bibendum. In hac habitasse platea dictumst. Phasellus faucibus sagittis mi. </w:t>
          </w:r>
        </w:p>
      </w:docPartBody>
    </w:docPart>
    <w:docPart>
      <w:docPartPr>
        <w:name w:val="A5A45B0FBE058C42AA4F01C11A753AF6"/>
        <w:category>
          <w:name w:val="General"/>
          <w:gallery w:val="placeholder"/>
        </w:category>
        <w:types>
          <w:type w:val="bbPlcHdr"/>
        </w:types>
        <w:behaviors>
          <w:behavior w:val="content"/>
        </w:behaviors>
        <w:guid w:val="{50BA9B99-05F8-E54C-9727-DFAC104AF3F4}"/>
      </w:docPartPr>
      <w:docPartBody>
        <w:p w:rsidR="00336FC6" w:rsidRDefault="00336FC6" w:rsidP="00336FC6">
          <w:pPr>
            <w:pStyle w:val="A5A45B0FBE058C42AA4F01C11A753AF6"/>
          </w:pPr>
          <w:r>
            <w:t>Suspendisse Ipsum</w:t>
          </w:r>
        </w:p>
      </w:docPartBody>
    </w:docPart>
    <w:docPart>
      <w:docPartPr>
        <w:name w:val="73A06D6EB786CF41B2F492E2D1212987"/>
        <w:category>
          <w:name w:val="General"/>
          <w:gallery w:val="placeholder"/>
        </w:category>
        <w:types>
          <w:type w:val="bbPlcHdr"/>
        </w:types>
        <w:behaviors>
          <w:behavior w:val="content"/>
        </w:behaviors>
        <w:guid w:val="{C57D4232-510B-8844-B111-B185EC020541}"/>
      </w:docPartPr>
      <w:docPartBody>
        <w:p w:rsidR="00336FC6" w:rsidRDefault="00336FC6" w:rsidP="00336FC6">
          <w:pPr>
            <w:pStyle w:val="73A06D6EB786CF41B2F492E2D1212987"/>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7F184CBD44B0984FB3B5A343E023D7E1"/>
        <w:category>
          <w:name w:val="General"/>
          <w:gallery w:val="placeholder"/>
        </w:category>
        <w:types>
          <w:type w:val="bbPlcHdr"/>
        </w:types>
        <w:behaviors>
          <w:behavior w:val="content"/>
        </w:behaviors>
        <w:guid w:val="{029F270F-F6D4-4149-8E61-A594E96533AC}"/>
      </w:docPartPr>
      <w:docPartBody>
        <w:p w:rsidR="00F666BA" w:rsidRDefault="00336FC6" w:rsidP="00336FC6">
          <w:pPr>
            <w:pStyle w:val="7F184CBD44B0984FB3B5A343E023D7E1"/>
          </w:pPr>
          <w:r>
            <w:t>Praesent Tempor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7F"/>
    <w:rsid w:val="00336FC6"/>
    <w:rsid w:val="004D3B7F"/>
    <w:rsid w:val="00F66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36FC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36FC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36FC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36FC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27969-46CE-0545-91CE-8030791E7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Proposal.dotx</Template>
  <TotalTime>1</TotalTime>
  <Pages>5</Pages>
  <Words>1037</Words>
  <Characters>5913</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6937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Mason</dc:creator>
  <cp:keywords/>
  <dc:description/>
  <cp:lastModifiedBy>Drew Ellison</cp:lastModifiedBy>
  <cp:revision>2</cp:revision>
  <dcterms:created xsi:type="dcterms:W3CDTF">2015-11-25T03:19:00Z</dcterms:created>
  <dcterms:modified xsi:type="dcterms:W3CDTF">2015-11-25T03:19:00Z</dcterms:modified>
  <cp:category/>
</cp:coreProperties>
</file>